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94" w:rsidRPr="00C8264B" w:rsidRDefault="00BD5B6F" w:rsidP="00C8264B">
      <w:pPr>
        <w:pStyle w:val="CompanyName"/>
        <w:spacing w:line="240" w:lineRule="auto"/>
        <w:rPr>
          <w:rFonts w:asciiTheme="minorHAnsi" w:hAnsiTheme="minorHAnsi"/>
          <w:sz w:val="36"/>
        </w:rPr>
      </w:pPr>
      <w:bookmarkStart w:id="0" w:name="xgraphic"/>
      <w:r>
        <w:rPr>
          <w:rFonts w:asciiTheme="minorHAnsi" w:hAnsiTheme="minorHAnsi"/>
          <w:noProof/>
          <w:sz w:val="36"/>
        </w:rPr>
        <w:pict>
          <v:shapetype id="_x0000_t202" coordsize="21600,21600" o:spt="202" path="m,l,21600r21600,l21600,xe">
            <v:stroke joinstyle="miter"/>
            <v:path gradientshapeok="t" o:connecttype="rect"/>
          </v:shapetype>
          <v:shape id="_x0000_s1042" type="#_x0000_t202" style="position:absolute;margin-left:186.85pt;margin-top:93.6pt;width:175pt;height:17.55pt;z-index:251657216;mso-position-horizontal-relative:page;mso-position-vertical-relative:page" filled="f" stroked="f">
            <v:textbox style="mso-next-textbox:#_x0000_s1042;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sidR="00C2627C" w:rsidRPr="00C8264B">
        <w:rPr>
          <w:rFonts w:asciiTheme="minorHAnsi" w:hAnsiTheme="minorHAnsi"/>
          <w:noProof/>
          <w:sz w:val="36"/>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19050" t="0" r="9525" b="0"/>
            <wp:wrapTight wrapText="bothSides">
              <wp:wrapPolygon edited="0">
                <wp:start x="-376" y="0"/>
                <wp:lineTo x="-376" y="21453"/>
                <wp:lineTo x="21788" y="21453"/>
                <wp:lineTo x="21788" y="0"/>
                <wp:lineTo x="-376"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00F82074" w:rsidRPr="00C8264B">
        <w:rPr>
          <w:rFonts w:asciiTheme="minorHAnsi" w:hAnsiTheme="minorHAnsi"/>
          <w:sz w:val="36"/>
        </w:rPr>
        <w:t>Bilkent University</w:t>
      </w:r>
    </w:p>
    <w:p w:rsidR="00F82074" w:rsidRPr="00C8264B" w:rsidRDefault="00F82074" w:rsidP="00C8264B">
      <w:pPr>
        <w:pStyle w:val="TitleCover"/>
        <w:spacing w:line="240" w:lineRule="auto"/>
        <w:rPr>
          <w:rFonts w:asciiTheme="minorHAnsi" w:hAnsiTheme="minorHAnsi"/>
          <w:sz w:val="72"/>
        </w:rPr>
      </w:pPr>
    </w:p>
    <w:p w:rsidR="007A0494" w:rsidRPr="00C8264B" w:rsidRDefault="0090008D" w:rsidP="00C8264B">
      <w:pPr>
        <w:pStyle w:val="TitleCover"/>
        <w:spacing w:line="240" w:lineRule="auto"/>
        <w:rPr>
          <w:rFonts w:asciiTheme="minorHAnsi" w:hAnsiTheme="minorHAnsi"/>
          <w:sz w:val="72"/>
        </w:rPr>
      </w:pPr>
      <w:r w:rsidRPr="00C8264B">
        <w:rPr>
          <w:rFonts w:asciiTheme="minorHAnsi" w:hAnsiTheme="minorHAnsi"/>
          <w:sz w:val="72"/>
        </w:rPr>
        <w:t>CS 319 - Object Oriented Programming Term</w:t>
      </w:r>
      <w:r w:rsidR="00682E92" w:rsidRPr="00C8264B">
        <w:rPr>
          <w:rFonts w:asciiTheme="minorHAnsi" w:hAnsiTheme="minorHAnsi"/>
          <w:sz w:val="72"/>
        </w:rPr>
        <w:t xml:space="preserve"> Project</w:t>
      </w:r>
    </w:p>
    <w:p w:rsidR="0016139E" w:rsidRPr="00C8264B" w:rsidRDefault="0090008D" w:rsidP="00C8264B">
      <w:pPr>
        <w:pStyle w:val="SubtitleItalic"/>
        <w:spacing w:line="240" w:lineRule="auto"/>
        <w:rPr>
          <w:rFonts w:asciiTheme="minorHAnsi" w:hAnsiTheme="minorHAnsi"/>
          <w:sz w:val="32"/>
        </w:rPr>
      </w:pPr>
      <w:r w:rsidRPr="00C8264B">
        <w:rPr>
          <w:rFonts w:asciiTheme="minorHAnsi" w:hAnsiTheme="minorHAnsi"/>
          <w:sz w:val="32"/>
        </w:rPr>
        <w:t>RSim: Railway Simulator</w:t>
      </w:r>
    </w:p>
    <w:p w:rsidR="00F82074" w:rsidRPr="00C8264B" w:rsidRDefault="00A73598" w:rsidP="00C8264B">
      <w:pPr>
        <w:pStyle w:val="KonuBal"/>
        <w:rPr>
          <w:rFonts w:asciiTheme="minorHAnsi" w:hAnsiTheme="minorHAnsi"/>
          <w:sz w:val="52"/>
        </w:rPr>
      </w:pPr>
      <w:r w:rsidRPr="00C8264B">
        <w:rPr>
          <w:rFonts w:asciiTheme="minorHAnsi" w:hAnsiTheme="minorHAnsi"/>
          <w:sz w:val="52"/>
        </w:rPr>
        <w:t>Analysis</w:t>
      </w:r>
      <w:r w:rsidR="00682E92" w:rsidRPr="00C8264B">
        <w:rPr>
          <w:rFonts w:asciiTheme="minorHAnsi" w:hAnsiTheme="minorHAnsi"/>
          <w:sz w:val="52"/>
        </w:rPr>
        <w:t xml:space="preserve"> Report</w:t>
      </w:r>
    </w:p>
    <w:p w:rsidR="007B1E92" w:rsidRPr="00C8264B" w:rsidRDefault="0090008D" w:rsidP="00C8264B">
      <w:pPr>
        <w:pStyle w:val="Author"/>
        <w:rPr>
          <w:rFonts w:asciiTheme="minorHAnsi" w:hAnsiTheme="minorHAnsi"/>
          <w:sz w:val="24"/>
        </w:rPr>
      </w:pPr>
      <w:r w:rsidRPr="00C8264B">
        <w:rPr>
          <w:rFonts w:asciiTheme="minorHAnsi" w:hAnsiTheme="minorHAnsi"/>
          <w:sz w:val="24"/>
        </w:rPr>
        <w:t>SemahatElifDayı, ZahitSaygınDoğu, Mevlüt Geredeli, GizemUzuner</w:t>
      </w:r>
    </w:p>
    <w:p w:rsidR="00B32337" w:rsidRPr="00C8264B" w:rsidRDefault="00FB049D" w:rsidP="00C8264B">
      <w:pPr>
        <w:pStyle w:val="Jury"/>
        <w:rPr>
          <w:rFonts w:asciiTheme="minorHAnsi" w:hAnsiTheme="minorHAnsi"/>
          <w:sz w:val="24"/>
        </w:rPr>
      </w:pPr>
      <w:r w:rsidRPr="00C8264B">
        <w:rPr>
          <w:rFonts w:asciiTheme="minorHAnsi" w:hAnsiTheme="minorHAnsi"/>
          <w:sz w:val="24"/>
        </w:rPr>
        <w:t>Instructor</w:t>
      </w:r>
      <w:r w:rsidR="00F82074" w:rsidRPr="00C8264B">
        <w:rPr>
          <w:rFonts w:asciiTheme="minorHAnsi" w:hAnsiTheme="minorHAnsi"/>
          <w:sz w:val="24"/>
        </w:rPr>
        <w:t xml:space="preserve">: </w:t>
      </w:r>
      <w:r w:rsidR="0090008D" w:rsidRPr="00C8264B">
        <w:rPr>
          <w:rFonts w:asciiTheme="minorHAnsi" w:hAnsiTheme="minorHAnsi"/>
          <w:sz w:val="24"/>
        </w:rPr>
        <w:t>ErtuğrulKartalTabak</w:t>
      </w: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F82074" w:rsidRPr="00C8264B" w:rsidRDefault="0090008D" w:rsidP="00C8264B">
      <w:pPr>
        <w:pStyle w:val="Jury"/>
        <w:rPr>
          <w:rFonts w:asciiTheme="minorHAnsi" w:hAnsiTheme="minorHAnsi"/>
          <w:sz w:val="24"/>
        </w:rPr>
      </w:pPr>
      <w:r w:rsidRPr="00C8264B">
        <w:rPr>
          <w:rFonts w:asciiTheme="minorHAnsi" w:hAnsiTheme="minorHAnsi"/>
          <w:sz w:val="18"/>
        </w:rPr>
        <w:t>Analysis</w:t>
      </w:r>
      <w:r w:rsidR="00A422F5" w:rsidRPr="00C8264B">
        <w:rPr>
          <w:rFonts w:asciiTheme="minorHAnsi" w:hAnsiTheme="minorHAnsi"/>
          <w:sz w:val="18"/>
        </w:rPr>
        <w:t>/</w:t>
      </w:r>
      <w:r w:rsidR="00F82074" w:rsidRPr="00C8264B">
        <w:rPr>
          <w:rFonts w:asciiTheme="minorHAnsi" w:hAnsiTheme="minorHAnsi"/>
          <w:sz w:val="18"/>
        </w:rPr>
        <w:t>Final Report</w:t>
      </w:r>
    </w:p>
    <w:p w:rsidR="00F82074" w:rsidRPr="00C8264B" w:rsidRDefault="0090008D" w:rsidP="00C8264B">
      <w:pPr>
        <w:rPr>
          <w:rFonts w:asciiTheme="minorHAnsi" w:hAnsiTheme="minorHAnsi"/>
          <w:sz w:val="18"/>
        </w:rPr>
      </w:pPr>
      <w:r w:rsidRPr="00C8264B">
        <w:rPr>
          <w:rFonts w:asciiTheme="minorHAnsi" w:hAnsiTheme="minorHAnsi"/>
          <w:sz w:val="18"/>
        </w:rPr>
        <w:t>March21</w:t>
      </w:r>
      <w:r w:rsidR="00F82074" w:rsidRPr="00C8264B">
        <w:rPr>
          <w:rFonts w:asciiTheme="minorHAnsi" w:hAnsiTheme="minorHAnsi"/>
          <w:sz w:val="18"/>
        </w:rPr>
        <w:t>, 20</w:t>
      </w:r>
      <w:r w:rsidR="00A422F5" w:rsidRPr="00C8264B">
        <w:rPr>
          <w:rFonts w:asciiTheme="minorHAnsi" w:hAnsiTheme="minorHAnsi"/>
          <w:sz w:val="18"/>
        </w:rPr>
        <w:t>1</w:t>
      </w:r>
      <w:r w:rsidRPr="00C8264B">
        <w:rPr>
          <w:rFonts w:asciiTheme="minorHAnsi" w:hAnsiTheme="minorHAnsi"/>
          <w:sz w:val="18"/>
        </w:rPr>
        <w:t>5</w:t>
      </w:r>
    </w:p>
    <w:p w:rsidR="00614670" w:rsidRPr="00C8264B" w:rsidRDefault="00F82074" w:rsidP="00C8264B">
      <w:pPr>
        <w:rPr>
          <w:rFonts w:asciiTheme="minorHAnsi" w:hAnsiTheme="minorHAnsi"/>
          <w:sz w:val="18"/>
        </w:rPr>
        <w:sectPr w:rsidR="00614670" w:rsidRPr="00C8264B" w:rsidSect="008254FE">
          <w:footerReference w:type="default" r:id="rId8"/>
          <w:type w:val="continuous"/>
          <w:pgSz w:w="11909" w:h="16834" w:code="9"/>
          <w:pgMar w:top="1440" w:right="1800" w:bottom="1800" w:left="1800" w:header="720" w:footer="965" w:gutter="0"/>
          <w:pgNumType w:start="1"/>
          <w:cols w:space="240"/>
          <w:titlePg/>
        </w:sectPr>
      </w:pPr>
      <w:r w:rsidRPr="00C8264B">
        <w:rPr>
          <w:rFonts w:asciiTheme="minorHAnsi" w:hAnsiTheme="minorHAnsi"/>
          <w:sz w:val="18"/>
        </w:rPr>
        <w:t xml:space="preserve">This report is submitted to the Department of Computer Engineering of Bilkent University inpartial fulfillment of the requirements of the </w:t>
      </w:r>
      <w:r w:rsidR="0090008D" w:rsidRPr="00C8264B">
        <w:rPr>
          <w:rFonts w:asciiTheme="minorHAnsi" w:hAnsiTheme="minorHAnsi"/>
          <w:sz w:val="18"/>
        </w:rPr>
        <w:t>Object Oriented Programming course CS319</w:t>
      </w:r>
      <w:r w:rsidRPr="00C8264B">
        <w:rPr>
          <w:rFonts w:asciiTheme="minorHAnsi" w:hAnsiTheme="minorHAnsi"/>
          <w:sz w:val="18"/>
        </w:rPr>
        <w:t>.</w:t>
      </w:r>
    </w:p>
    <w:bookmarkEnd w:id="0"/>
    <w:p w:rsidR="0059679B" w:rsidRPr="00C8264B" w:rsidRDefault="0059679B" w:rsidP="00C8264B">
      <w:pPr>
        <w:pStyle w:val="TOCTitle"/>
        <w:rPr>
          <w:rFonts w:asciiTheme="minorHAnsi" w:hAnsiTheme="minorHAnsi"/>
          <w:sz w:val="32"/>
        </w:rPr>
      </w:pPr>
    </w:p>
    <w:p w:rsidR="00817CFF" w:rsidRPr="00C8264B" w:rsidRDefault="00817CFF" w:rsidP="00C8264B">
      <w:pPr>
        <w:pStyle w:val="TOCTitle"/>
        <w:rPr>
          <w:rFonts w:asciiTheme="minorHAnsi" w:hAnsiTheme="minorHAnsi"/>
          <w:sz w:val="32"/>
        </w:rPr>
      </w:pPr>
      <w:r w:rsidRPr="00C8264B">
        <w:rPr>
          <w:rFonts w:asciiTheme="minorHAnsi" w:hAnsiTheme="minorHAnsi"/>
          <w:sz w:val="32"/>
        </w:rPr>
        <w:t>Contents</w:t>
      </w:r>
    </w:p>
    <w:p w:rsidR="0090008D" w:rsidRPr="00C8264B" w:rsidRDefault="00BD5B6F" w:rsidP="00C8264B">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r w:rsidRPr="00BD5B6F">
        <w:rPr>
          <w:rFonts w:asciiTheme="minorHAnsi" w:hAnsiTheme="minorHAnsi"/>
          <w:b w:val="0"/>
          <w:bCs w:val="0"/>
          <w:i w:val="0"/>
          <w:iCs w:val="0"/>
          <w:sz w:val="22"/>
          <w:szCs w:val="22"/>
        </w:rPr>
        <w:fldChar w:fldCharType="begin"/>
      </w:r>
      <w:r w:rsidR="0059679B" w:rsidRPr="00C8264B">
        <w:rPr>
          <w:rFonts w:asciiTheme="minorHAnsi" w:hAnsiTheme="minorHAnsi"/>
          <w:b w:val="0"/>
          <w:bCs w:val="0"/>
          <w:i w:val="0"/>
          <w:iCs w:val="0"/>
          <w:sz w:val="22"/>
          <w:szCs w:val="22"/>
        </w:rPr>
        <w:instrText xml:space="preserve"> TOC \o "1-3" \h \z \u </w:instrText>
      </w:r>
      <w:r w:rsidRPr="00BD5B6F">
        <w:rPr>
          <w:rFonts w:asciiTheme="minorHAnsi" w:hAnsiTheme="minorHAnsi"/>
          <w:b w:val="0"/>
          <w:bCs w:val="0"/>
          <w:i w:val="0"/>
          <w:iCs w:val="0"/>
          <w:sz w:val="22"/>
          <w:szCs w:val="22"/>
        </w:rPr>
        <w:fldChar w:fldCharType="separate"/>
      </w:r>
      <w:hyperlink w:anchor="_Toc414710326" w:history="1">
        <w:r w:rsidR="0090008D" w:rsidRPr="00C8264B">
          <w:rPr>
            <w:rStyle w:val="Kpr"/>
            <w:rFonts w:asciiTheme="minorHAnsi" w:hAnsiTheme="minorHAnsi"/>
            <w:noProof/>
            <w:sz w:val="22"/>
            <w:szCs w:val="22"/>
          </w:rPr>
          <w:t>1</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Kpr"/>
            <w:rFonts w:asciiTheme="minorHAnsi" w:hAnsiTheme="minorHAnsi"/>
            <w:noProof/>
            <w:sz w:val="22"/>
            <w:szCs w:val="22"/>
          </w:rPr>
          <w:t>Introduction</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_Toc414710326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1</w:t>
        </w:r>
        <w:r w:rsidRPr="00C8264B">
          <w:rPr>
            <w:rFonts w:asciiTheme="minorHAnsi" w:hAnsiTheme="minorHAnsi"/>
            <w:noProof/>
            <w:webHidden/>
            <w:sz w:val="22"/>
            <w:szCs w:val="22"/>
          </w:rPr>
          <w:fldChar w:fldCharType="end"/>
        </w:r>
      </w:hyperlink>
    </w:p>
    <w:p w:rsidR="0090008D" w:rsidRPr="00C8264B" w:rsidRDefault="00BD5B6F" w:rsidP="00C8264B">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4710327" w:history="1">
        <w:r w:rsidR="0090008D" w:rsidRPr="00C8264B">
          <w:rPr>
            <w:rStyle w:val="Kpr"/>
            <w:rFonts w:asciiTheme="minorHAnsi" w:hAnsiTheme="minorHAnsi"/>
            <w:noProof/>
            <w:sz w:val="22"/>
            <w:szCs w:val="22"/>
          </w:rPr>
          <w:t>2</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Kpr"/>
            <w:rFonts w:asciiTheme="minorHAnsi" w:hAnsiTheme="minorHAnsi"/>
            <w:noProof/>
            <w:sz w:val="22"/>
            <w:szCs w:val="22"/>
          </w:rPr>
          <w:t>Current System</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_Toc414710327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1</w:t>
        </w:r>
        <w:r w:rsidRPr="00C8264B">
          <w:rPr>
            <w:rFonts w:asciiTheme="minorHAnsi" w:hAnsiTheme="minorHAnsi"/>
            <w:noProof/>
            <w:webHidden/>
            <w:sz w:val="22"/>
            <w:szCs w:val="22"/>
          </w:rPr>
          <w:fldChar w:fldCharType="end"/>
        </w:r>
      </w:hyperlink>
    </w:p>
    <w:p w:rsidR="0090008D" w:rsidRPr="00C8264B" w:rsidRDefault="00BD5B6F" w:rsidP="00C8264B">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4710328" w:history="1">
        <w:r w:rsidR="0090008D" w:rsidRPr="00C8264B">
          <w:rPr>
            <w:rStyle w:val="Kpr"/>
            <w:rFonts w:asciiTheme="minorHAnsi" w:hAnsiTheme="minorHAnsi"/>
            <w:noProof/>
            <w:sz w:val="22"/>
            <w:szCs w:val="22"/>
          </w:rPr>
          <w:t>3</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Kpr"/>
            <w:rFonts w:asciiTheme="minorHAnsi" w:hAnsiTheme="minorHAnsi"/>
            <w:noProof/>
            <w:sz w:val="22"/>
            <w:szCs w:val="22"/>
          </w:rPr>
          <w:t>Proposed System</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_Toc414710328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2</w:t>
        </w:r>
        <w:r w:rsidRPr="00C8264B">
          <w:rPr>
            <w:rFonts w:asciiTheme="minorHAnsi" w:hAnsiTheme="minorHAnsi"/>
            <w:noProof/>
            <w:webHidden/>
            <w:sz w:val="22"/>
            <w:szCs w:val="22"/>
          </w:rPr>
          <w:fldChar w:fldCharType="end"/>
        </w:r>
      </w:hyperlink>
    </w:p>
    <w:p w:rsidR="0090008D" w:rsidRPr="00C8264B" w:rsidRDefault="00BD5B6F" w:rsidP="00C8264B">
      <w:pPr>
        <w:pStyle w:val="T2"/>
        <w:tabs>
          <w:tab w:val="left" w:pos="800"/>
          <w:tab w:val="right" w:leader="underscore" w:pos="8299"/>
        </w:tabs>
        <w:rPr>
          <w:rFonts w:asciiTheme="minorHAnsi" w:eastAsiaTheme="minorEastAsia" w:hAnsiTheme="minorHAnsi" w:cstheme="minorBidi"/>
          <w:b w:val="0"/>
          <w:bCs w:val="0"/>
          <w:noProof/>
        </w:rPr>
      </w:pPr>
      <w:hyperlink w:anchor="_Toc414710329" w:history="1">
        <w:r w:rsidR="0090008D" w:rsidRPr="00C8264B">
          <w:rPr>
            <w:rStyle w:val="Kpr"/>
            <w:rFonts w:asciiTheme="minorHAnsi" w:hAnsiTheme="minorHAnsi"/>
            <w:noProof/>
          </w:rPr>
          <w:t>1.1</w:t>
        </w:r>
        <w:r w:rsidR="0090008D" w:rsidRPr="00C8264B">
          <w:rPr>
            <w:rFonts w:asciiTheme="minorHAnsi" w:eastAsiaTheme="minorEastAsia" w:hAnsiTheme="minorHAnsi" w:cstheme="minorBidi"/>
            <w:b w:val="0"/>
            <w:bCs w:val="0"/>
            <w:noProof/>
          </w:rPr>
          <w:tab/>
        </w:r>
        <w:r w:rsidR="0090008D" w:rsidRPr="00C8264B">
          <w:rPr>
            <w:rStyle w:val="Kpr"/>
            <w:rFonts w:asciiTheme="minorHAnsi" w:hAnsiTheme="minorHAnsi"/>
            <w:noProof/>
          </w:rPr>
          <w:t>Overview</w:t>
        </w:r>
        <w:r w:rsidR="0090008D" w:rsidRPr="00C8264B">
          <w:rPr>
            <w:rFonts w:asciiTheme="minorHAnsi" w:hAnsiTheme="minorHAnsi"/>
            <w:noProof/>
            <w:webHidden/>
          </w:rPr>
          <w:tab/>
        </w:r>
        <w:r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_Toc414710329 \h </w:instrText>
        </w:r>
        <w:r w:rsidRPr="00C8264B">
          <w:rPr>
            <w:rFonts w:asciiTheme="minorHAnsi" w:hAnsiTheme="minorHAnsi"/>
            <w:noProof/>
            <w:webHidden/>
          </w:rPr>
        </w:r>
        <w:r w:rsidRPr="00C8264B">
          <w:rPr>
            <w:rFonts w:asciiTheme="minorHAnsi" w:hAnsiTheme="minorHAnsi"/>
            <w:noProof/>
            <w:webHidden/>
          </w:rPr>
          <w:fldChar w:fldCharType="separate"/>
        </w:r>
        <w:r w:rsidR="00544955">
          <w:rPr>
            <w:rFonts w:asciiTheme="minorHAnsi" w:hAnsiTheme="minorHAnsi"/>
            <w:noProof/>
            <w:webHidden/>
          </w:rPr>
          <w:t>2</w:t>
        </w:r>
        <w:r w:rsidRPr="00C8264B">
          <w:rPr>
            <w:rFonts w:asciiTheme="minorHAnsi" w:hAnsiTheme="minorHAnsi"/>
            <w:noProof/>
            <w:webHidden/>
          </w:rPr>
          <w:fldChar w:fldCharType="end"/>
        </w:r>
      </w:hyperlink>
    </w:p>
    <w:p w:rsidR="0090008D" w:rsidRPr="00C8264B" w:rsidRDefault="00BD5B6F" w:rsidP="00C8264B">
      <w:pPr>
        <w:pStyle w:val="T2"/>
        <w:tabs>
          <w:tab w:val="left" w:pos="800"/>
          <w:tab w:val="right" w:leader="underscore" w:pos="8299"/>
        </w:tabs>
        <w:rPr>
          <w:rFonts w:asciiTheme="minorHAnsi" w:eastAsiaTheme="minorEastAsia" w:hAnsiTheme="minorHAnsi" w:cstheme="minorBidi"/>
          <w:b w:val="0"/>
          <w:bCs w:val="0"/>
          <w:noProof/>
        </w:rPr>
      </w:pPr>
      <w:hyperlink w:anchor="_Toc414710330" w:history="1">
        <w:r w:rsidR="0090008D" w:rsidRPr="00C8264B">
          <w:rPr>
            <w:rStyle w:val="Kpr"/>
            <w:rFonts w:asciiTheme="minorHAnsi" w:hAnsiTheme="minorHAnsi"/>
            <w:noProof/>
          </w:rPr>
          <w:t>1.2</w:t>
        </w:r>
        <w:r w:rsidR="0090008D" w:rsidRPr="00C8264B">
          <w:rPr>
            <w:rFonts w:asciiTheme="minorHAnsi" w:eastAsiaTheme="minorEastAsia" w:hAnsiTheme="minorHAnsi" w:cstheme="minorBidi"/>
            <w:b w:val="0"/>
            <w:bCs w:val="0"/>
            <w:noProof/>
          </w:rPr>
          <w:tab/>
        </w:r>
        <w:r w:rsidR="0090008D" w:rsidRPr="00C8264B">
          <w:rPr>
            <w:rStyle w:val="Kpr"/>
            <w:rFonts w:asciiTheme="minorHAnsi" w:hAnsiTheme="minorHAnsi"/>
            <w:noProof/>
          </w:rPr>
          <w:t>Functional Requirements</w:t>
        </w:r>
        <w:r w:rsidR="0090008D" w:rsidRPr="00C8264B">
          <w:rPr>
            <w:rFonts w:asciiTheme="minorHAnsi" w:hAnsiTheme="minorHAnsi"/>
            <w:noProof/>
            <w:webHidden/>
          </w:rPr>
          <w:tab/>
        </w:r>
        <w:r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_Toc414710330 \h </w:instrText>
        </w:r>
        <w:r w:rsidRPr="00C8264B">
          <w:rPr>
            <w:rFonts w:asciiTheme="minorHAnsi" w:hAnsiTheme="minorHAnsi"/>
            <w:noProof/>
            <w:webHidden/>
          </w:rPr>
        </w:r>
        <w:r w:rsidRPr="00C8264B">
          <w:rPr>
            <w:rFonts w:asciiTheme="minorHAnsi" w:hAnsiTheme="minorHAnsi"/>
            <w:noProof/>
            <w:webHidden/>
          </w:rPr>
          <w:fldChar w:fldCharType="separate"/>
        </w:r>
        <w:r w:rsidR="00544955">
          <w:rPr>
            <w:rFonts w:asciiTheme="minorHAnsi" w:hAnsiTheme="minorHAnsi"/>
            <w:noProof/>
            <w:webHidden/>
          </w:rPr>
          <w:t>2</w:t>
        </w:r>
        <w:r w:rsidRPr="00C8264B">
          <w:rPr>
            <w:rFonts w:asciiTheme="minorHAnsi" w:hAnsiTheme="minorHAnsi"/>
            <w:noProof/>
            <w:webHidden/>
          </w:rPr>
          <w:fldChar w:fldCharType="end"/>
        </w:r>
      </w:hyperlink>
    </w:p>
    <w:p w:rsidR="0090008D" w:rsidRPr="00C8264B" w:rsidRDefault="00BD5B6F" w:rsidP="00C8264B">
      <w:pPr>
        <w:pStyle w:val="T2"/>
        <w:tabs>
          <w:tab w:val="left" w:pos="800"/>
          <w:tab w:val="right" w:leader="underscore" w:pos="8299"/>
        </w:tabs>
        <w:rPr>
          <w:rFonts w:asciiTheme="minorHAnsi" w:eastAsiaTheme="minorEastAsia" w:hAnsiTheme="minorHAnsi" w:cstheme="minorBidi"/>
          <w:b w:val="0"/>
          <w:bCs w:val="0"/>
          <w:noProof/>
        </w:rPr>
      </w:pPr>
      <w:hyperlink w:anchor="_Toc414710331" w:history="1">
        <w:r w:rsidR="0090008D" w:rsidRPr="00C8264B">
          <w:rPr>
            <w:rStyle w:val="Kpr"/>
            <w:rFonts w:asciiTheme="minorHAnsi" w:hAnsiTheme="minorHAnsi"/>
            <w:noProof/>
          </w:rPr>
          <w:t>1.3</w:t>
        </w:r>
        <w:r w:rsidR="0090008D" w:rsidRPr="00C8264B">
          <w:rPr>
            <w:rFonts w:asciiTheme="minorHAnsi" w:eastAsiaTheme="minorEastAsia" w:hAnsiTheme="minorHAnsi" w:cstheme="minorBidi"/>
            <w:b w:val="0"/>
            <w:bCs w:val="0"/>
            <w:noProof/>
          </w:rPr>
          <w:tab/>
        </w:r>
        <w:r w:rsidR="0090008D" w:rsidRPr="00C8264B">
          <w:rPr>
            <w:rStyle w:val="Kpr"/>
            <w:rFonts w:asciiTheme="minorHAnsi" w:hAnsiTheme="minorHAnsi"/>
            <w:noProof/>
          </w:rPr>
          <w:t>Non-functional Requirements</w:t>
        </w:r>
        <w:r w:rsidR="0090008D" w:rsidRPr="00C8264B">
          <w:rPr>
            <w:rFonts w:asciiTheme="minorHAnsi" w:hAnsiTheme="minorHAnsi"/>
            <w:noProof/>
            <w:webHidden/>
          </w:rPr>
          <w:tab/>
        </w:r>
        <w:r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_Toc414710331 \h </w:instrText>
        </w:r>
        <w:r w:rsidRPr="00C8264B">
          <w:rPr>
            <w:rFonts w:asciiTheme="minorHAnsi" w:hAnsiTheme="minorHAnsi"/>
            <w:noProof/>
            <w:webHidden/>
          </w:rPr>
        </w:r>
        <w:r w:rsidRPr="00C8264B">
          <w:rPr>
            <w:rFonts w:asciiTheme="minorHAnsi" w:hAnsiTheme="minorHAnsi"/>
            <w:noProof/>
            <w:webHidden/>
          </w:rPr>
          <w:fldChar w:fldCharType="separate"/>
        </w:r>
        <w:r w:rsidR="00544955">
          <w:rPr>
            <w:rFonts w:asciiTheme="minorHAnsi" w:hAnsiTheme="minorHAnsi"/>
            <w:noProof/>
            <w:webHidden/>
          </w:rPr>
          <w:t>3</w:t>
        </w:r>
        <w:r w:rsidRPr="00C8264B">
          <w:rPr>
            <w:rFonts w:asciiTheme="minorHAnsi" w:hAnsiTheme="minorHAnsi"/>
            <w:noProof/>
            <w:webHidden/>
          </w:rPr>
          <w:fldChar w:fldCharType="end"/>
        </w:r>
      </w:hyperlink>
    </w:p>
    <w:p w:rsidR="0090008D" w:rsidRPr="00C8264B" w:rsidRDefault="00BD5B6F" w:rsidP="00C8264B">
      <w:pPr>
        <w:pStyle w:val="T2"/>
        <w:tabs>
          <w:tab w:val="left" w:pos="800"/>
          <w:tab w:val="right" w:leader="underscore" w:pos="8299"/>
        </w:tabs>
        <w:rPr>
          <w:rFonts w:asciiTheme="minorHAnsi" w:eastAsiaTheme="minorEastAsia" w:hAnsiTheme="minorHAnsi" w:cstheme="minorBidi"/>
          <w:b w:val="0"/>
          <w:bCs w:val="0"/>
          <w:noProof/>
        </w:rPr>
      </w:pPr>
      <w:hyperlink w:anchor="_Toc414710332" w:history="1">
        <w:r w:rsidR="0090008D" w:rsidRPr="00C8264B">
          <w:rPr>
            <w:rStyle w:val="Kpr"/>
            <w:rFonts w:asciiTheme="minorHAnsi" w:hAnsiTheme="minorHAnsi"/>
            <w:noProof/>
          </w:rPr>
          <w:t>1.4</w:t>
        </w:r>
        <w:r w:rsidR="0090008D" w:rsidRPr="00C8264B">
          <w:rPr>
            <w:rFonts w:asciiTheme="minorHAnsi" w:eastAsiaTheme="minorEastAsia" w:hAnsiTheme="minorHAnsi" w:cstheme="minorBidi"/>
            <w:b w:val="0"/>
            <w:bCs w:val="0"/>
            <w:noProof/>
          </w:rPr>
          <w:tab/>
        </w:r>
        <w:r w:rsidR="0090008D" w:rsidRPr="00C8264B">
          <w:rPr>
            <w:rStyle w:val="Kpr"/>
            <w:rFonts w:asciiTheme="minorHAnsi" w:hAnsiTheme="minorHAnsi"/>
            <w:noProof/>
          </w:rPr>
          <w:t>Pseudo Requirements</w:t>
        </w:r>
        <w:r w:rsidR="0090008D" w:rsidRPr="00C8264B">
          <w:rPr>
            <w:rFonts w:asciiTheme="minorHAnsi" w:hAnsiTheme="minorHAnsi"/>
            <w:noProof/>
            <w:webHidden/>
          </w:rPr>
          <w:tab/>
        </w:r>
        <w:r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_Toc414710332 \h </w:instrText>
        </w:r>
        <w:r w:rsidRPr="00C8264B">
          <w:rPr>
            <w:rFonts w:asciiTheme="minorHAnsi" w:hAnsiTheme="minorHAnsi"/>
            <w:noProof/>
            <w:webHidden/>
          </w:rPr>
        </w:r>
        <w:r w:rsidRPr="00C8264B">
          <w:rPr>
            <w:rFonts w:asciiTheme="minorHAnsi" w:hAnsiTheme="minorHAnsi"/>
            <w:noProof/>
            <w:webHidden/>
          </w:rPr>
          <w:fldChar w:fldCharType="separate"/>
        </w:r>
        <w:r w:rsidR="00544955">
          <w:rPr>
            <w:rFonts w:asciiTheme="minorHAnsi" w:hAnsiTheme="minorHAnsi"/>
            <w:noProof/>
            <w:webHidden/>
          </w:rPr>
          <w:t>3</w:t>
        </w:r>
        <w:r w:rsidRPr="00C8264B">
          <w:rPr>
            <w:rFonts w:asciiTheme="minorHAnsi" w:hAnsiTheme="minorHAnsi"/>
            <w:noProof/>
            <w:webHidden/>
          </w:rPr>
          <w:fldChar w:fldCharType="end"/>
        </w:r>
      </w:hyperlink>
    </w:p>
    <w:p w:rsidR="0090008D" w:rsidRPr="00C8264B" w:rsidRDefault="00BD5B6F" w:rsidP="00C8264B">
      <w:pPr>
        <w:pStyle w:val="T2"/>
        <w:tabs>
          <w:tab w:val="left" w:pos="800"/>
          <w:tab w:val="right" w:leader="underscore" w:pos="8299"/>
        </w:tabs>
        <w:rPr>
          <w:rFonts w:asciiTheme="minorHAnsi" w:eastAsiaTheme="minorEastAsia" w:hAnsiTheme="minorHAnsi" w:cstheme="minorBidi"/>
          <w:b w:val="0"/>
          <w:bCs w:val="0"/>
          <w:noProof/>
        </w:rPr>
      </w:pPr>
      <w:hyperlink w:anchor="_Toc414710333" w:history="1">
        <w:r w:rsidR="0090008D" w:rsidRPr="00C8264B">
          <w:rPr>
            <w:rStyle w:val="Kpr"/>
            <w:rFonts w:asciiTheme="minorHAnsi" w:hAnsiTheme="minorHAnsi"/>
            <w:noProof/>
          </w:rPr>
          <w:t>1.5</w:t>
        </w:r>
        <w:r w:rsidR="0090008D" w:rsidRPr="00C8264B">
          <w:rPr>
            <w:rFonts w:asciiTheme="minorHAnsi" w:eastAsiaTheme="minorEastAsia" w:hAnsiTheme="minorHAnsi" w:cstheme="minorBidi"/>
            <w:b w:val="0"/>
            <w:bCs w:val="0"/>
            <w:noProof/>
          </w:rPr>
          <w:tab/>
        </w:r>
        <w:r w:rsidR="0090008D" w:rsidRPr="00C8264B">
          <w:rPr>
            <w:rStyle w:val="Kpr"/>
            <w:rFonts w:asciiTheme="minorHAnsi" w:hAnsiTheme="minorHAnsi"/>
            <w:noProof/>
          </w:rPr>
          <w:t>System Models</w:t>
        </w:r>
        <w:r w:rsidR="0090008D" w:rsidRPr="00C8264B">
          <w:rPr>
            <w:rFonts w:asciiTheme="minorHAnsi" w:hAnsiTheme="minorHAnsi"/>
            <w:noProof/>
            <w:webHidden/>
          </w:rPr>
          <w:tab/>
        </w:r>
        <w:r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_Toc414710333 \h </w:instrText>
        </w:r>
        <w:r w:rsidRPr="00C8264B">
          <w:rPr>
            <w:rFonts w:asciiTheme="minorHAnsi" w:hAnsiTheme="minorHAnsi"/>
            <w:noProof/>
            <w:webHidden/>
          </w:rPr>
        </w:r>
        <w:r w:rsidRPr="00C8264B">
          <w:rPr>
            <w:rFonts w:asciiTheme="minorHAnsi" w:hAnsiTheme="minorHAnsi"/>
            <w:noProof/>
            <w:webHidden/>
          </w:rPr>
          <w:fldChar w:fldCharType="separate"/>
        </w:r>
        <w:r w:rsidR="00544955">
          <w:rPr>
            <w:rFonts w:asciiTheme="minorHAnsi" w:hAnsiTheme="minorHAnsi"/>
            <w:noProof/>
            <w:webHidden/>
          </w:rPr>
          <w:t>3</w:t>
        </w:r>
        <w:r w:rsidRPr="00C8264B">
          <w:rPr>
            <w:rFonts w:asciiTheme="minorHAnsi" w:hAnsiTheme="minorHAnsi"/>
            <w:noProof/>
            <w:webHidden/>
          </w:rPr>
          <w:fldChar w:fldCharType="end"/>
        </w:r>
      </w:hyperlink>
    </w:p>
    <w:p w:rsidR="0090008D" w:rsidRPr="00C8264B" w:rsidRDefault="00BD5B6F" w:rsidP="00C8264B">
      <w:pPr>
        <w:pStyle w:val="T3"/>
        <w:tabs>
          <w:tab w:val="left" w:pos="1100"/>
          <w:tab w:val="right" w:leader="underscore" w:pos="8299"/>
        </w:tabs>
        <w:rPr>
          <w:rFonts w:asciiTheme="minorHAnsi" w:eastAsiaTheme="minorEastAsia" w:hAnsiTheme="minorHAnsi" w:cstheme="minorBidi"/>
          <w:noProof/>
          <w:sz w:val="22"/>
          <w:szCs w:val="22"/>
        </w:rPr>
      </w:pPr>
      <w:hyperlink w:anchor="_Toc414710334" w:history="1">
        <w:r w:rsidR="0090008D" w:rsidRPr="00C8264B">
          <w:rPr>
            <w:rStyle w:val="Kpr"/>
            <w:rFonts w:asciiTheme="minorHAnsi" w:hAnsiTheme="minorHAnsi"/>
            <w:noProof/>
            <w:sz w:val="22"/>
            <w:szCs w:val="22"/>
          </w:rPr>
          <w:t>1.1.1</w:t>
        </w:r>
        <w:r w:rsidR="0090008D" w:rsidRPr="00C8264B">
          <w:rPr>
            <w:rFonts w:asciiTheme="minorHAnsi" w:eastAsiaTheme="minorEastAsia" w:hAnsiTheme="minorHAnsi" w:cstheme="minorBidi"/>
            <w:noProof/>
            <w:sz w:val="22"/>
            <w:szCs w:val="22"/>
          </w:rPr>
          <w:tab/>
        </w:r>
        <w:r w:rsidR="0090008D" w:rsidRPr="00C8264B">
          <w:rPr>
            <w:rStyle w:val="Kpr"/>
            <w:rFonts w:asciiTheme="minorHAnsi" w:hAnsiTheme="minorHAnsi"/>
            <w:noProof/>
            <w:sz w:val="22"/>
            <w:szCs w:val="22"/>
          </w:rPr>
          <w:t>Scenarios</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_Toc414710334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3</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right" w:leader="underscore" w:pos="8299"/>
        </w:tabs>
        <w:rPr>
          <w:rFonts w:asciiTheme="minorHAnsi" w:eastAsiaTheme="minorEastAsia" w:hAnsiTheme="minorHAnsi" w:cstheme="minorBidi"/>
          <w:noProof/>
          <w:sz w:val="22"/>
          <w:szCs w:val="22"/>
        </w:rPr>
      </w:pPr>
      <w:hyperlink w:anchor="_Toc414710335" w:history="1">
        <w:r w:rsidR="0090008D" w:rsidRPr="00C8264B">
          <w:rPr>
            <w:rStyle w:val="Kpr"/>
            <w:rFonts w:asciiTheme="minorHAnsi" w:hAnsiTheme="minorHAnsi"/>
            <w:b/>
            <w:noProof/>
            <w:sz w:val="22"/>
            <w:szCs w:val="22"/>
          </w:rPr>
          <w:t>Use Case Name:</w:t>
        </w:r>
        <w:r w:rsidR="0090008D" w:rsidRPr="00C8264B">
          <w:rPr>
            <w:rStyle w:val="Kpr"/>
            <w:rFonts w:asciiTheme="minorHAnsi" w:hAnsiTheme="minorHAnsi"/>
            <w:noProof/>
            <w:sz w:val="22"/>
            <w:szCs w:val="22"/>
          </w:rPr>
          <w:t xml:space="preserve"> Adding Station</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_Toc414710335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4</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right" w:leader="underscore" w:pos="8299"/>
        </w:tabs>
        <w:rPr>
          <w:rFonts w:asciiTheme="minorHAnsi" w:eastAsiaTheme="minorEastAsia" w:hAnsiTheme="minorHAnsi" w:cstheme="minorBidi"/>
          <w:noProof/>
          <w:sz w:val="22"/>
          <w:szCs w:val="22"/>
        </w:rPr>
      </w:pPr>
      <w:hyperlink w:anchor="_Toc414710336" w:history="1">
        <w:r w:rsidR="0090008D" w:rsidRPr="00C8264B">
          <w:rPr>
            <w:rStyle w:val="Kpr"/>
            <w:rFonts w:asciiTheme="minorHAnsi" w:hAnsiTheme="minorHAnsi"/>
            <w:b/>
            <w:noProof/>
            <w:sz w:val="22"/>
            <w:szCs w:val="22"/>
          </w:rPr>
          <w:t>Participating actors:</w:t>
        </w:r>
        <w:r w:rsidR="0090008D" w:rsidRPr="00C8264B">
          <w:rPr>
            <w:rStyle w:val="Kpr"/>
            <w:rFonts w:asciiTheme="minorHAnsi" w:hAnsiTheme="minorHAnsi"/>
            <w:noProof/>
            <w:sz w:val="22"/>
            <w:szCs w:val="22"/>
          </w:rPr>
          <w:t xml:space="preserve"> User ( Ertuğrul)</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_Toc414710336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4</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right" w:leader="underscore" w:pos="8299"/>
        </w:tabs>
        <w:rPr>
          <w:rFonts w:asciiTheme="minorHAnsi" w:eastAsiaTheme="minorEastAsia" w:hAnsiTheme="minorHAnsi" w:cstheme="minorBidi"/>
          <w:noProof/>
          <w:sz w:val="22"/>
          <w:szCs w:val="22"/>
        </w:rPr>
      </w:pPr>
      <w:hyperlink w:anchor="_Toc414710337" w:history="1">
        <w:r w:rsidR="0090008D" w:rsidRPr="00C8264B">
          <w:rPr>
            <w:rStyle w:val="Kpr"/>
            <w:rFonts w:asciiTheme="minorHAnsi" w:hAnsiTheme="minorHAnsi"/>
            <w:b/>
            <w:noProof/>
            <w:sz w:val="22"/>
            <w:szCs w:val="22"/>
          </w:rPr>
          <w:t>Entry Conditions:</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_Toc414710337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4</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right" w:leader="underscore" w:pos="8299"/>
        </w:tabs>
        <w:rPr>
          <w:rFonts w:asciiTheme="minorHAnsi" w:eastAsiaTheme="minorEastAsia" w:hAnsiTheme="minorHAnsi" w:cstheme="minorBidi"/>
          <w:noProof/>
          <w:sz w:val="22"/>
          <w:szCs w:val="22"/>
        </w:rPr>
      </w:pPr>
      <w:hyperlink w:anchor="_Toc414710338" w:history="1">
        <w:r w:rsidR="0090008D" w:rsidRPr="00C8264B">
          <w:rPr>
            <w:rStyle w:val="Kpr"/>
            <w:rFonts w:asciiTheme="minorHAnsi" w:hAnsiTheme="minorHAnsi"/>
            <w:b/>
            <w:noProof/>
            <w:sz w:val="22"/>
            <w:szCs w:val="22"/>
          </w:rPr>
          <w:t>Use Case Name:</w:t>
        </w:r>
        <w:r w:rsidR="0090008D" w:rsidRPr="00C8264B">
          <w:rPr>
            <w:rStyle w:val="Kpr"/>
            <w:rFonts w:asciiTheme="minorHAnsi" w:hAnsiTheme="minorHAnsi"/>
            <w:noProof/>
            <w:sz w:val="22"/>
            <w:szCs w:val="22"/>
          </w:rPr>
          <w:t xml:space="preserve"> Creating a new track</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_Toc414710338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4</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right" w:leader="underscore" w:pos="8299"/>
        </w:tabs>
        <w:rPr>
          <w:rFonts w:asciiTheme="minorHAnsi" w:eastAsiaTheme="minorEastAsia" w:hAnsiTheme="minorHAnsi" w:cstheme="minorBidi"/>
          <w:noProof/>
          <w:sz w:val="22"/>
          <w:szCs w:val="22"/>
        </w:rPr>
      </w:pPr>
      <w:hyperlink w:anchor="_Toc414710339" w:history="1">
        <w:r w:rsidR="0090008D" w:rsidRPr="00C8264B">
          <w:rPr>
            <w:rStyle w:val="Kpr"/>
            <w:rFonts w:asciiTheme="minorHAnsi" w:hAnsiTheme="minorHAnsi"/>
            <w:b/>
            <w:noProof/>
            <w:sz w:val="22"/>
            <w:szCs w:val="22"/>
          </w:rPr>
          <w:t>Participating actors:</w:t>
        </w:r>
        <w:r w:rsidR="0090008D" w:rsidRPr="00C8264B">
          <w:rPr>
            <w:rStyle w:val="Kpr"/>
            <w:rFonts w:asciiTheme="minorHAnsi" w:hAnsiTheme="minorHAnsi"/>
            <w:noProof/>
            <w:sz w:val="22"/>
            <w:szCs w:val="22"/>
          </w:rPr>
          <w:t xml:space="preserve"> User ( Ertuğrul)</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_Toc414710339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4</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right" w:leader="underscore" w:pos="8299"/>
        </w:tabs>
        <w:rPr>
          <w:rFonts w:asciiTheme="minorHAnsi" w:eastAsiaTheme="minorEastAsia" w:hAnsiTheme="minorHAnsi" w:cstheme="minorBidi"/>
          <w:noProof/>
          <w:sz w:val="22"/>
          <w:szCs w:val="22"/>
        </w:rPr>
      </w:pPr>
      <w:hyperlink w:anchor="_Toc414710340" w:history="1">
        <w:r w:rsidR="0090008D" w:rsidRPr="00C8264B">
          <w:rPr>
            <w:rStyle w:val="Kpr"/>
            <w:rFonts w:asciiTheme="minorHAnsi" w:hAnsiTheme="minorHAnsi"/>
            <w:b/>
            <w:noProof/>
            <w:sz w:val="22"/>
            <w:szCs w:val="22"/>
          </w:rPr>
          <w:t>Entry Conditions:</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_Toc414710340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4</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right" w:leader="underscore" w:pos="8299"/>
        </w:tabs>
        <w:rPr>
          <w:rFonts w:asciiTheme="minorHAnsi" w:eastAsiaTheme="minorEastAsia" w:hAnsiTheme="minorHAnsi" w:cstheme="minorBidi"/>
          <w:noProof/>
          <w:sz w:val="22"/>
          <w:szCs w:val="22"/>
        </w:rPr>
      </w:pPr>
      <w:hyperlink w:anchor="_Toc414710341" w:history="1">
        <w:r w:rsidR="0090008D" w:rsidRPr="00C8264B">
          <w:rPr>
            <w:rStyle w:val="Kpr"/>
            <w:rFonts w:asciiTheme="minorHAnsi" w:hAnsiTheme="minorHAnsi"/>
            <w:b/>
            <w:noProof/>
            <w:sz w:val="22"/>
            <w:szCs w:val="22"/>
          </w:rPr>
          <w:t>Use Case Name:</w:t>
        </w:r>
        <w:r w:rsidR="0090008D" w:rsidRPr="00C8264B">
          <w:rPr>
            <w:rStyle w:val="Kpr"/>
            <w:rFonts w:asciiTheme="minorHAnsi" w:hAnsiTheme="minorHAnsi"/>
            <w:noProof/>
            <w:sz w:val="22"/>
            <w:szCs w:val="22"/>
          </w:rPr>
          <w:t xml:space="preserve">  Adding a train</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_Toc414710341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5</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right" w:leader="underscore" w:pos="8299"/>
        </w:tabs>
        <w:rPr>
          <w:rFonts w:asciiTheme="minorHAnsi" w:eastAsiaTheme="minorEastAsia" w:hAnsiTheme="minorHAnsi" w:cstheme="minorBidi"/>
          <w:noProof/>
          <w:sz w:val="22"/>
          <w:szCs w:val="22"/>
        </w:rPr>
      </w:pPr>
      <w:hyperlink w:anchor="_Toc414710342" w:history="1">
        <w:r w:rsidR="0090008D" w:rsidRPr="00C8264B">
          <w:rPr>
            <w:rStyle w:val="Kpr"/>
            <w:rFonts w:asciiTheme="minorHAnsi" w:hAnsiTheme="minorHAnsi"/>
            <w:b/>
            <w:noProof/>
            <w:sz w:val="22"/>
            <w:szCs w:val="22"/>
          </w:rPr>
          <w:t>Participating actors:</w:t>
        </w:r>
        <w:r w:rsidR="0090008D" w:rsidRPr="00C8264B">
          <w:rPr>
            <w:rStyle w:val="Kpr"/>
            <w:rFonts w:asciiTheme="minorHAnsi" w:hAnsiTheme="minorHAnsi"/>
            <w:noProof/>
            <w:sz w:val="22"/>
            <w:szCs w:val="22"/>
          </w:rPr>
          <w:t xml:space="preserve"> User ( Ertuğrul)</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_Toc414710342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5</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right" w:leader="underscore" w:pos="8299"/>
        </w:tabs>
        <w:rPr>
          <w:rFonts w:asciiTheme="minorHAnsi" w:eastAsiaTheme="minorEastAsia" w:hAnsiTheme="minorHAnsi" w:cstheme="minorBidi"/>
          <w:noProof/>
          <w:sz w:val="22"/>
          <w:szCs w:val="22"/>
        </w:rPr>
      </w:pPr>
      <w:hyperlink w:anchor="_Toc414710343" w:history="1">
        <w:r w:rsidR="0090008D" w:rsidRPr="00C8264B">
          <w:rPr>
            <w:rStyle w:val="Kpr"/>
            <w:rFonts w:asciiTheme="minorHAnsi" w:hAnsiTheme="minorHAnsi"/>
            <w:b/>
            <w:noProof/>
            <w:sz w:val="22"/>
            <w:szCs w:val="22"/>
          </w:rPr>
          <w:t>Entry Conditions:</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_Toc414710343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5</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left" w:pos="1100"/>
          <w:tab w:val="right" w:leader="underscore" w:pos="8299"/>
        </w:tabs>
        <w:rPr>
          <w:rFonts w:asciiTheme="minorHAnsi" w:eastAsiaTheme="minorEastAsia" w:hAnsiTheme="minorHAnsi" w:cstheme="minorBidi"/>
          <w:noProof/>
          <w:sz w:val="22"/>
          <w:szCs w:val="22"/>
        </w:rPr>
      </w:pPr>
      <w:hyperlink w:anchor="_Toc414710344" w:history="1">
        <w:r w:rsidR="0090008D" w:rsidRPr="00C8264B">
          <w:rPr>
            <w:rStyle w:val="Kpr"/>
            <w:rFonts w:asciiTheme="minorHAnsi" w:hAnsiTheme="minorHAnsi"/>
            <w:noProof/>
            <w:sz w:val="22"/>
            <w:szCs w:val="22"/>
          </w:rPr>
          <w:t>1.1.2</w:t>
        </w:r>
        <w:r w:rsidR="0090008D" w:rsidRPr="00C8264B">
          <w:rPr>
            <w:rFonts w:asciiTheme="minorHAnsi" w:eastAsiaTheme="minorEastAsia" w:hAnsiTheme="minorHAnsi" w:cstheme="minorBidi"/>
            <w:noProof/>
            <w:sz w:val="22"/>
            <w:szCs w:val="22"/>
          </w:rPr>
          <w:tab/>
        </w:r>
        <w:r w:rsidR="0090008D" w:rsidRPr="00C8264B">
          <w:rPr>
            <w:rStyle w:val="Kpr"/>
            <w:rFonts w:asciiTheme="minorHAnsi" w:hAnsiTheme="minorHAnsi"/>
            <w:noProof/>
            <w:sz w:val="22"/>
            <w:szCs w:val="22"/>
          </w:rPr>
          <w:t>Use-Case Model</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_Toc414710344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8</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left" w:pos="1100"/>
          <w:tab w:val="right" w:leader="underscore" w:pos="8299"/>
        </w:tabs>
        <w:rPr>
          <w:rFonts w:asciiTheme="minorHAnsi" w:eastAsiaTheme="minorEastAsia" w:hAnsiTheme="minorHAnsi" w:cstheme="minorBidi"/>
          <w:noProof/>
          <w:sz w:val="22"/>
          <w:szCs w:val="22"/>
        </w:rPr>
      </w:pPr>
      <w:hyperlink w:anchor="_Toc414710345" w:history="1">
        <w:r w:rsidR="0090008D" w:rsidRPr="00C8264B">
          <w:rPr>
            <w:rStyle w:val="Kpr"/>
            <w:rFonts w:asciiTheme="minorHAnsi" w:hAnsiTheme="minorHAnsi"/>
            <w:noProof/>
            <w:sz w:val="22"/>
            <w:szCs w:val="22"/>
          </w:rPr>
          <w:t>1.1.3</w:t>
        </w:r>
        <w:r w:rsidR="0090008D" w:rsidRPr="00C8264B">
          <w:rPr>
            <w:rFonts w:asciiTheme="minorHAnsi" w:eastAsiaTheme="minorEastAsia" w:hAnsiTheme="minorHAnsi" w:cstheme="minorBidi"/>
            <w:noProof/>
            <w:sz w:val="22"/>
            <w:szCs w:val="22"/>
          </w:rPr>
          <w:tab/>
        </w:r>
        <w:r w:rsidR="0090008D" w:rsidRPr="00C8264B">
          <w:rPr>
            <w:rStyle w:val="Kpr"/>
            <w:rFonts w:asciiTheme="minorHAnsi" w:hAnsiTheme="minorHAnsi"/>
            <w:noProof/>
            <w:sz w:val="22"/>
            <w:szCs w:val="22"/>
          </w:rPr>
          <w:t>Object and Class Model</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_Toc414710345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9</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left" w:pos="1100"/>
          <w:tab w:val="right" w:leader="underscore" w:pos="8299"/>
        </w:tabs>
        <w:rPr>
          <w:rFonts w:asciiTheme="minorHAnsi" w:eastAsiaTheme="minorEastAsia" w:hAnsiTheme="minorHAnsi" w:cstheme="minorBidi"/>
          <w:noProof/>
          <w:sz w:val="22"/>
          <w:szCs w:val="22"/>
        </w:rPr>
      </w:pPr>
      <w:hyperlink w:anchor="_Toc414710346" w:history="1">
        <w:r w:rsidR="0090008D" w:rsidRPr="00C8264B">
          <w:rPr>
            <w:rStyle w:val="Kpr"/>
            <w:rFonts w:asciiTheme="minorHAnsi" w:hAnsiTheme="minorHAnsi"/>
            <w:noProof/>
            <w:sz w:val="22"/>
            <w:szCs w:val="22"/>
          </w:rPr>
          <w:t>1.1.4</w:t>
        </w:r>
        <w:r w:rsidR="0090008D" w:rsidRPr="00C8264B">
          <w:rPr>
            <w:rFonts w:asciiTheme="minorHAnsi" w:eastAsiaTheme="minorEastAsia" w:hAnsiTheme="minorHAnsi" w:cstheme="minorBidi"/>
            <w:noProof/>
            <w:sz w:val="22"/>
            <w:szCs w:val="22"/>
          </w:rPr>
          <w:tab/>
        </w:r>
        <w:r w:rsidR="0090008D" w:rsidRPr="00C8264B">
          <w:rPr>
            <w:rStyle w:val="Kpr"/>
            <w:rFonts w:asciiTheme="minorHAnsi" w:hAnsiTheme="minorHAnsi"/>
            <w:noProof/>
            <w:sz w:val="22"/>
            <w:szCs w:val="22"/>
          </w:rPr>
          <w:t>Dynamic Models</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_Toc414710346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10</w:t>
        </w:r>
        <w:r w:rsidRPr="00C8264B">
          <w:rPr>
            <w:rFonts w:asciiTheme="minorHAnsi" w:hAnsiTheme="minorHAnsi"/>
            <w:noProof/>
            <w:webHidden/>
            <w:sz w:val="22"/>
            <w:szCs w:val="22"/>
          </w:rPr>
          <w:fldChar w:fldCharType="end"/>
        </w:r>
      </w:hyperlink>
    </w:p>
    <w:p w:rsidR="0090008D" w:rsidRPr="00C8264B" w:rsidRDefault="00BD5B6F" w:rsidP="00C8264B">
      <w:pPr>
        <w:pStyle w:val="T3"/>
        <w:tabs>
          <w:tab w:val="left" w:pos="1100"/>
          <w:tab w:val="right" w:leader="underscore" w:pos="8299"/>
        </w:tabs>
        <w:rPr>
          <w:rFonts w:asciiTheme="minorHAnsi" w:eastAsiaTheme="minorEastAsia" w:hAnsiTheme="minorHAnsi" w:cstheme="minorBidi"/>
          <w:noProof/>
          <w:sz w:val="22"/>
          <w:szCs w:val="22"/>
        </w:rPr>
      </w:pPr>
      <w:hyperlink w:anchor="_Toc414710347" w:history="1">
        <w:r w:rsidR="0090008D" w:rsidRPr="00C8264B">
          <w:rPr>
            <w:rStyle w:val="Kpr"/>
            <w:rFonts w:asciiTheme="minorHAnsi" w:hAnsiTheme="minorHAnsi"/>
            <w:noProof/>
            <w:sz w:val="22"/>
            <w:szCs w:val="22"/>
          </w:rPr>
          <w:t>1.1.5</w:t>
        </w:r>
        <w:r w:rsidR="0090008D" w:rsidRPr="00C8264B">
          <w:rPr>
            <w:rFonts w:asciiTheme="minorHAnsi" w:eastAsiaTheme="minorEastAsia" w:hAnsiTheme="minorHAnsi" w:cstheme="minorBidi"/>
            <w:noProof/>
            <w:sz w:val="22"/>
            <w:szCs w:val="22"/>
          </w:rPr>
          <w:tab/>
        </w:r>
        <w:r w:rsidR="0090008D" w:rsidRPr="00C8264B">
          <w:rPr>
            <w:rStyle w:val="Kpr"/>
            <w:rFonts w:asciiTheme="minorHAnsi" w:hAnsiTheme="minorHAnsi"/>
            <w:noProof/>
            <w:sz w:val="22"/>
            <w:szCs w:val="22"/>
          </w:rPr>
          <w:t>User Interface</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_Toc414710347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13</w:t>
        </w:r>
        <w:r w:rsidRPr="00C8264B">
          <w:rPr>
            <w:rFonts w:asciiTheme="minorHAnsi" w:hAnsiTheme="minorHAnsi"/>
            <w:noProof/>
            <w:webHidden/>
            <w:sz w:val="22"/>
            <w:szCs w:val="22"/>
          </w:rPr>
          <w:fldChar w:fldCharType="end"/>
        </w:r>
      </w:hyperlink>
    </w:p>
    <w:p w:rsidR="0090008D" w:rsidRPr="00C8264B" w:rsidRDefault="00BD5B6F" w:rsidP="00C8264B">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4710348" w:history="1">
        <w:r w:rsidR="0090008D" w:rsidRPr="00C8264B">
          <w:rPr>
            <w:rStyle w:val="Kpr"/>
            <w:rFonts w:asciiTheme="minorHAnsi" w:hAnsiTheme="minorHAnsi"/>
            <w:noProof/>
            <w:sz w:val="22"/>
            <w:szCs w:val="22"/>
          </w:rPr>
          <w:t>4</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Kpr"/>
            <w:rFonts w:asciiTheme="minorHAnsi" w:hAnsiTheme="minorHAnsi"/>
            <w:noProof/>
            <w:sz w:val="22"/>
            <w:szCs w:val="22"/>
          </w:rPr>
          <w:t>Glossary</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_Toc414710348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14</w:t>
        </w:r>
        <w:r w:rsidRPr="00C8264B">
          <w:rPr>
            <w:rFonts w:asciiTheme="minorHAnsi" w:hAnsiTheme="minorHAnsi"/>
            <w:noProof/>
            <w:webHidden/>
            <w:sz w:val="22"/>
            <w:szCs w:val="22"/>
          </w:rPr>
          <w:fldChar w:fldCharType="end"/>
        </w:r>
      </w:hyperlink>
    </w:p>
    <w:p w:rsidR="0090008D" w:rsidRPr="00C8264B" w:rsidRDefault="00BD5B6F" w:rsidP="00C8264B">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4710349" w:history="1">
        <w:r w:rsidR="0090008D" w:rsidRPr="00C8264B">
          <w:rPr>
            <w:rStyle w:val="Kpr"/>
            <w:rFonts w:asciiTheme="minorHAnsi" w:hAnsiTheme="minorHAnsi"/>
            <w:noProof/>
            <w:sz w:val="22"/>
            <w:szCs w:val="22"/>
          </w:rPr>
          <w:t>5</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Kpr"/>
            <w:rFonts w:asciiTheme="minorHAnsi" w:hAnsiTheme="minorHAnsi"/>
            <w:noProof/>
            <w:sz w:val="22"/>
            <w:szCs w:val="22"/>
          </w:rPr>
          <w:t>References</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_Toc414710349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544955">
          <w:rPr>
            <w:rFonts w:asciiTheme="minorHAnsi" w:hAnsiTheme="minorHAnsi"/>
            <w:noProof/>
            <w:webHidden/>
            <w:sz w:val="22"/>
            <w:szCs w:val="22"/>
          </w:rPr>
          <w:t>14</w:t>
        </w:r>
        <w:r w:rsidRPr="00C8264B">
          <w:rPr>
            <w:rFonts w:asciiTheme="minorHAnsi" w:hAnsiTheme="minorHAnsi"/>
            <w:noProof/>
            <w:webHidden/>
            <w:sz w:val="22"/>
            <w:szCs w:val="22"/>
          </w:rPr>
          <w:fldChar w:fldCharType="end"/>
        </w:r>
      </w:hyperlink>
    </w:p>
    <w:p w:rsidR="00817CFF" w:rsidRPr="00C8264B" w:rsidRDefault="00BD5B6F" w:rsidP="00C8264B">
      <w:pPr>
        <w:rPr>
          <w:rFonts w:asciiTheme="minorHAnsi" w:hAnsiTheme="minorHAnsi"/>
          <w:sz w:val="22"/>
          <w:szCs w:val="22"/>
        </w:rPr>
      </w:pPr>
      <w:r w:rsidRPr="00C8264B">
        <w:rPr>
          <w:rFonts w:asciiTheme="minorHAnsi" w:hAnsiTheme="minorHAnsi"/>
          <w:b/>
          <w:bCs/>
          <w:i/>
          <w:iCs/>
          <w:sz w:val="22"/>
          <w:szCs w:val="22"/>
        </w:rPr>
        <w:fldChar w:fldCharType="end"/>
      </w:r>
    </w:p>
    <w:p w:rsidR="00A73598" w:rsidRPr="00C8264B" w:rsidRDefault="00A73598" w:rsidP="00C8264B">
      <w:pPr>
        <w:rPr>
          <w:rFonts w:asciiTheme="minorHAnsi" w:hAnsiTheme="minorHAnsi"/>
          <w:sz w:val="18"/>
        </w:rPr>
        <w:sectPr w:rsidR="00A73598" w:rsidRPr="00C8264B" w:rsidSect="008254FE">
          <w:pgSz w:w="11909" w:h="16834" w:code="9"/>
          <w:pgMar w:top="1440" w:right="1800" w:bottom="1800" w:left="1800" w:header="720" w:footer="965" w:gutter="0"/>
          <w:pgNumType w:start="1"/>
          <w:cols w:space="240"/>
          <w:titlePg/>
        </w:sectPr>
      </w:pPr>
    </w:p>
    <w:p w:rsidR="007A0494" w:rsidRPr="00C8264B" w:rsidRDefault="00A73598" w:rsidP="00C8264B">
      <w:pPr>
        <w:pStyle w:val="KonuBal"/>
        <w:rPr>
          <w:rFonts w:asciiTheme="minorHAnsi" w:hAnsiTheme="minorHAnsi"/>
          <w:sz w:val="52"/>
        </w:rPr>
      </w:pPr>
      <w:r w:rsidRPr="00C8264B">
        <w:rPr>
          <w:rFonts w:asciiTheme="minorHAnsi" w:hAnsiTheme="minorHAnsi"/>
          <w:sz w:val="52"/>
        </w:rPr>
        <w:lastRenderedPageBreak/>
        <w:t>Analysis</w:t>
      </w:r>
      <w:r w:rsidR="00F82074" w:rsidRPr="00C8264B">
        <w:rPr>
          <w:rFonts w:asciiTheme="minorHAnsi" w:hAnsiTheme="minorHAnsi"/>
          <w:sz w:val="52"/>
        </w:rPr>
        <w:t xml:space="preserve"> Report</w:t>
      </w:r>
    </w:p>
    <w:p w:rsidR="0090008D" w:rsidRPr="00C8264B" w:rsidRDefault="0090008D" w:rsidP="00C8264B">
      <w:pPr>
        <w:pStyle w:val="SubtitleItalic"/>
        <w:spacing w:line="240" w:lineRule="auto"/>
        <w:rPr>
          <w:rFonts w:asciiTheme="minorHAnsi" w:hAnsiTheme="minorHAnsi"/>
          <w:sz w:val="32"/>
        </w:rPr>
      </w:pPr>
      <w:bookmarkStart w:id="1" w:name="_Toc414710326"/>
      <w:r w:rsidRPr="00C8264B">
        <w:rPr>
          <w:rFonts w:asciiTheme="minorHAnsi" w:hAnsiTheme="minorHAnsi"/>
          <w:sz w:val="32"/>
        </w:rPr>
        <w:t>RSim: Railway Simulator</w:t>
      </w:r>
    </w:p>
    <w:p w:rsidR="007A0494" w:rsidRPr="00C8264B" w:rsidRDefault="00A73598" w:rsidP="00C8264B">
      <w:pPr>
        <w:pStyle w:val="Balk1"/>
        <w:spacing w:line="240" w:lineRule="auto"/>
        <w:rPr>
          <w:rFonts w:asciiTheme="minorHAnsi" w:hAnsiTheme="minorHAnsi"/>
          <w:sz w:val="28"/>
        </w:rPr>
      </w:pPr>
      <w:r w:rsidRPr="00C8264B">
        <w:rPr>
          <w:rFonts w:asciiTheme="minorHAnsi" w:hAnsiTheme="minorHAnsi"/>
          <w:sz w:val="28"/>
        </w:rPr>
        <w:t>Introduction</w:t>
      </w:r>
      <w:bookmarkEnd w:id="1"/>
    </w:p>
    <w:p w:rsidR="00B32337" w:rsidRPr="00C8264B" w:rsidRDefault="00B32337" w:rsidP="00C8264B">
      <w:pPr>
        <w:pStyle w:val="NormalWeb"/>
        <w:shd w:val="clear" w:color="auto" w:fill="FFFFFF"/>
        <w:spacing w:before="150" w:beforeAutospacing="0" w:after="0" w:afterAutospacing="0"/>
        <w:rPr>
          <w:rFonts w:asciiTheme="minorHAnsi" w:hAnsiTheme="minorHAnsi" w:cs="Helvetica"/>
          <w:color w:val="141823"/>
          <w:sz w:val="22"/>
          <w:szCs w:val="22"/>
        </w:rPr>
      </w:pPr>
      <w:r w:rsidRPr="00C8264B">
        <w:rPr>
          <w:rFonts w:asciiTheme="minorHAnsi" w:hAnsiTheme="minorHAnsi" w:cs="Helvetica"/>
          <w:color w:val="141823"/>
          <w:sz w:val="22"/>
          <w:szCs w:val="22"/>
        </w:rPr>
        <w:t>We decided to design and implement a rainway simulator which provides design railway route and simulate the system to observe how system works. This simulator allows user to both create new railway route and edit existing routes. User can add new stations, trains and edit their properties. Eventually, railway system is simulated and user can observe system.</w:t>
      </w:r>
    </w:p>
    <w:p w:rsidR="00B32337" w:rsidRPr="00C8264B" w:rsidRDefault="00B32337" w:rsidP="00C8264B">
      <w:pPr>
        <w:pStyle w:val="NormalWeb"/>
        <w:shd w:val="clear" w:color="auto" w:fill="FFFFFF"/>
        <w:spacing w:before="150" w:beforeAutospacing="0" w:after="0" w:afterAutospacing="0"/>
        <w:rPr>
          <w:rFonts w:asciiTheme="minorHAnsi" w:hAnsiTheme="minorHAnsi" w:cs="Helvetica"/>
          <w:color w:val="141823"/>
          <w:sz w:val="22"/>
          <w:szCs w:val="22"/>
        </w:rPr>
      </w:pPr>
      <w:r w:rsidRPr="00C8264B">
        <w:rPr>
          <w:rFonts w:asciiTheme="minorHAnsi" w:hAnsiTheme="minorHAnsi" w:cs="Helvetica"/>
          <w:color w:val="141823"/>
          <w:sz w:val="22"/>
          <w:szCs w:val="22"/>
        </w:rPr>
        <w:t>Our aim while creating the idea of this railway simultor is to show how railway system works. User can create different variation of routes and observe what will happen at the desired time. Hence user can recognise what he will encounter at the arranged time and desired route.</w:t>
      </w:r>
    </w:p>
    <w:p w:rsidR="00B32337" w:rsidRPr="00C8264B" w:rsidRDefault="00B32337" w:rsidP="00C8264B">
      <w:pPr>
        <w:pStyle w:val="NormalWeb"/>
        <w:shd w:val="clear" w:color="auto" w:fill="FFFFFF"/>
        <w:spacing w:before="150" w:beforeAutospacing="0" w:after="0" w:afterAutospacing="0"/>
        <w:rPr>
          <w:rFonts w:asciiTheme="minorHAnsi" w:hAnsiTheme="minorHAnsi" w:cs="Helvetica"/>
          <w:color w:val="141823"/>
          <w:sz w:val="22"/>
          <w:szCs w:val="22"/>
        </w:rPr>
      </w:pPr>
      <w:r w:rsidRPr="00C8264B">
        <w:rPr>
          <w:rFonts w:asciiTheme="minorHAnsi" w:hAnsiTheme="minorHAnsi" w:cs="Helvetica"/>
          <w:color w:val="141823"/>
          <w:sz w:val="22"/>
          <w:szCs w:val="22"/>
        </w:rPr>
        <w:t>This raport contains the overview of the simulator, specifies the simulator's contents and how simulator works. This rapor includes the architectural patterns which will be used in our simultor and current system that is familiar with our project. Moreover, rapor ensures that gives information about functional requirements, non-functional requirements, pseudo functional requirements, use-case models that include scenarios, use-case diagrams, object and class model, dynamic model. At the end of the report, there are samples of user interface of simulator.</w:t>
      </w:r>
    </w:p>
    <w:p w:rsidR="00F54508" w:rsidRPr="00C8264B" w:rsidRDefault="00B32337" w:rsidP="00946AA4">
      <w:pPr>
        <w:pStyle w:val="GvdeMetni"/>
      </w:pPr>
      <w:r w:rsidRPr="00C8264B">
        <w:rPr>
          <w:rFonts w:cs="Helvetica"/>
          <w:color w:val="141823"/>
          <w:shd w:val="clear" w:color="auto" w:fill="FFFFFF"/>
        </w:rPr>
        <w:t>.</w:t>
      </w:r>
    </w:p>
    <w:p w:rsidR="00A73598" w:rsidRPr="00C8264B" w:rsidRDefault="00A73598" w:rsidP="00C8264B">
      <w:pPr>
        <w:pStyle w:val="Balk1"/>
        <w:spacing w:line="240" w:lineRule="auto"/>
        <w:rPr>
          <w:rFonts w:asciiTheme="minorHAnsi" w:hAnsiTheme="minorHAnsi"/>
          <w:sz w:val="28"/>
        </w:rPr>
      </w:pPr>
      <w:bookmarkStart w:id="2" w:name="_Toc414710327"/>
      <w:r w:rsidRPr="00C8264B">
        <w:rPr>
          <w:rFonts w:asciiTheme="minorHAnsi" w:hAnsiTheme="minorHAnsi"/>
          <w:sz w:val="28"/>
        </w:rPr>
        <w:t>Current System</w:t>
      </w:r>
      <w:bookmarkEnd w:id="2"/>
    </w:p>
    <w:p w:rsidR="00F54508" w:rsidRPr="00C8264B" w:rsidRDefault="00F54508" w:rsidP="00C8264B">
      <w:p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OpenTrack</w:t>
      </w:r>
      <w:fldSimple w:instr=" REF _Ref414710425 \r \h  \* MERGEFORMAT ">
        <w:r w:rsidR="00544955" w:rsidRPr="00544955">
          <w:rPr>
            <w:rFonts w:asciiTheme="minorHAnsi" w:hAnsiTheme="minorHAnsi" w:cs="Arial"/>
            <w:sz w:val="22"/>
            <w:szCs w:val="22"/>
          </w:rPr>
          <w:t>[2]</w:t>
        </w:r>
      </w:fldSimple>
      <w:r w:rsidRPr="00C8264B">
        <w:rPr>
          <w:rFonts w:asciiTheme="minorHAnsi" w:hAnsiTheme="minorHAnsi" w:cs="Arial"/>
          <w:sz w:val="22"/>
          <w:szCs w:val="22"/>
        </w:rPr>
        <w:t xml:space="preserve"> began in the mid-1990s as a research project at the Swiss Federal Institute of Technology. The aim of the project</w:t>
      </w:r>
      <w:r w:rsidRPr="00C8264B">
        <w:rPr>
          <w:rFonts w:asciiTheme="minorHAnsi" w:hAnsiTheme="minorHAnsi" w:cs="Arial"/>
          <w:i/>
          <w:iCs/>
          <w:sz w:val="22"/>
          <w:szCs w:val="22"/>
        </w:rPr>
        <w:t xml:space="preserve">Object-Oriented Modeling in </w:t>
      </w:r>
      <w:r w:rsidR="00C8264B" w:rsidRPr="00C8264B">
        <w:rPr>
          <w:rFonts w:asciiTheme="minorHAnsi" w:hAnsiTheme="minorHAnsi" w:cs="Arial"/>
          <w:i/>
          <w:iCs/>
          <w:sz w:val="22"/>
          <w:szCs w:val="22"/>
        </w:rPr>
        <w:t>Railways</w:t>
      </w:r>
      <w:r w:rsidRPr="00C8264B">
        <w:rPr>
          <w:rFonts w:asciiTheme="minorHAnsi" w:hAnsiTheme="minorHAnsi" w:cs="Arial"/>
          <w:sz w:val="22"/>
          <w:szCs w:val="22"/>
        </w:rPr>
        <w:t xml:space="preserve"> was to develop a catalyst for practical economic solutions to complex railway technology problems.</w:t>
      </w:r>
    </w:p>
    <w:p w:rsidR="00F54508" w:rsidRPr="00C8264B" w:rsidRDefault="00F54508" w:rsidP="00C8264B">
      <w:p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Today, the railway simulation tool OpenTrack is a well-established railway planning software and it is used by railways, the railway supply industry, consultancies and universities in different countries.</w:t>
      </w:r>
    </w:p>
    <w:p w:rsidR="00F54508" w:rsidRPr="00C8264B" w:rsidRDefault="00F54508" w:rsidP="00C8264B">
      <w:p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 xml:space="preserve">OpenTrack allows </w:t>
      </w:r>
      <w:r w:rsidR="00C8264B" w:rsidRPr="00C8264B">
        <w:rPr>
          <w:rFonts w:asciiTheme="minorHAnsi" w:hAnsiTheme="minorHAnsi" w:cs="Arial"/>
          <w:sz w:val="22"/>
          <w:szCs w:val="22"/>
        </w:rPr>
        <w:t>modeling, simulating and analyzing</w:t>
      </w:r>
      <w:r w:rsidRPr="00C8264B">
        <w:rPr>
          <w:rFonts w:asciiTheme="minorHAnsi" w:hAnsiTheme="minorHAnsi" w:cs="Arial"/>
          <w:sz w:val="22"/>
          <w:szCs w:val="22"/>
        </w:rPr>
        <w:t xml:space="preserve"> the following types of rail systems:</w:t>
      </w:r>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9" w:tgtFrame="_blank" w:history="1">
        <w:r w:rsidR="00F54508" w:rsidRPr="00C8264B">
          <w:rPr>
            <w:rFonts w:asciiTheme="minorHAnsi" w:hAnsiTheme="minorHAnsi" w:cs="Arial"/>
            <w:b/>
            <w:bCs/>
            <w:sz w:val="22"/>
            <w:szCs w:val="22"/>
          </w:rPr>
          <w:t>High speed rail</w:t>
        </w:r>
      </w:hyperlink>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0" w:tgtFrame="_blank" w:history="1">
        <w:r w:rsidR="00F54508" w:rsidRPr="00C8264B">
          <w:rPr>
            <w:rFonts w:asciiTheme="minorHAnsi" w:hAnsiTheme="minorHAnsi" w:cs="Arial"/>
            <w:b/>
            <w:bCs/>
            <w:sz w:val="22"/>
            <w:szCs w:val="22"/>
          </w:rPr>
          <w:t>Heavy rail / Intercity rail</w:t>
        </w:r>
      </w:hyperlink>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1" w:tgtFrame="_blank" w:history="1">
        <w:r w:rsidR="00F54508" w:rsidRPr="00C8264B">
          <w:rPr>
            <w:rFonts w:asciiTheme="minorHAnsi" w:hAnsiTheme="minorHAnsi" w:cs="Arial"/>
            <w:b/>
            <w:bCs/>
            <w:sz w:val="22"/>
            <w:szCs w:val="22"/>
          </w:rPr>
          <w:t>Commuter rail</w:t>
        </w:r>
      </w:hyperlink>
      <w:r w:rsidR="00F54508" w:rsidRPr="00C8264B">
        <w:rPr>
          <w:rFonts w:asciiTheme="minorHAnsi" w:hAnsiTheme="minorHAnsi" w:cs="Arial"/>
          <w:sz w:val="22"/>
          <w:szCs w:val="22"/>
        </w:rPr>
        <w:t> systems</w:t>
      </w:r>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2" w:tgtFrame="_blank" w:history="1">
        <w:r w:rsidR="00F54508" w:rsidRPr="00C8264B">
          <w:rPr>
            <w:rFonts w:asciiTheme="minorHAnsi" w:hAnsiTheme="minorHAnsi" w:cs="Arial"/>
            <w:b/>
            <w:bCs/>
            <w:sz w:val="22"/>
            <w:szCs w:val="22"/>
          </w:rPr>
          <w:t>Heavy haul freight</w:t>
        </w:r>
      </w:hyperlink>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3" w:tgtFrame="_blank" w:history="1">
        <w:r w:rsidR="00F54508" w:rsidRPr="00C8264B">
          <w:rPr>
            <w:rFonts w:asciiTheme="minorHAnsi" w:hAnsiTheme="minorHAnsi" w:cs="Arial"/>
            <w:b/>
            <w:bCs/>
            <w:sz w:val="22"/>
            <w:szCs w:val="22"/>
          </w:rPr>
          <w:t>Mining</w:t>
        </w:r>
      </w:hyperlink>
      <w:r w:rsidR="00F54508" w:rsidRPr="00C8264B">
        <w:rPr>
          <w:rFonts w:asciiTheme="minorHAnsi" w:hAnsiTheme="minorHAnsi" w:cs="Arial"/>
          <w:sz w:val="22"/>
          <w:szCs w:val="22"/>
        </w:rPr>
        <w:t> railway systems</w:t>
      </w:r>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4" w:tgtFrame="_blank" w:history="1">
        <w:r w:rsidR="00F54508" w:rsidRPr="00C8264B">
          <w:rPr>
            <w:rFonts w:asciiTheme="minorHAnsi" w:hAnsiTheme="minorHAnsi" w:cs="Arial"/>
            <w:b/>
            <w:bCs/>
            <w:sz w:val="22"/>
            <w:szCs w:val="22"/>
          </w:rPr>
          <w:t>Metro</w:t>
        </w:r>
      </w:hyperlink>
      <w:r w:rsidR="00F54508" w:rsidRPr="00C8264B">
        <w:rPr>
          <w:rFonts w:asciiTheme="minorHAnsi" w:hAnsiTheme="minorHAnsi" w:cs="Arial"/>
          <w:sz w:val="22"/>
          <w:szCs w:val="22"/>
        </w:rPr>
        <w:t> / </w:t>
      </w:r>
      <w:hyperlink r:id="rId15" w:tgtFrame="_blank" w:history="1">
        <w:r w:rsidR="00F54508" w:rsidRPr="00C8264B">
          <w:rPr>
            <w:rFonts w:asciiTheme="minorHAnsi" w:hAnsiTheme="minorHAnsi" w:cs="Arial"/>
            <w:b/>
            <w:bCs/>
            <w:sz w:val="22"/>
            <w:szCs w:val="22"/>
          </w:rPr>
          <w:t>Subway</w:t>
        </w:r>
      </w:hyperlink>
      <w:r w:rsidR="00F54508" w:rsidRPr="00C8264B">
        <w:rPr>
          <w:rFonts w:asciiTheme="minorHAnsi" w:hAnsiTheme="minorHAnsi" w:cs="Arial"/>
          <w:sz w:val="22"/>
          <w:szCs w:val="22"/>
        </w:rPr>
        <w:t> / </w:t>
      </w:r>
      <w:hyperlink r:id="rId16" w:tgtFrame="_blank" w:history="1">
        <w:r w:rsidR="00F54508" w:rsidRPr="00C8264B">
          <w:rPr>
            <w:rFonts w:asciiTheme="minorHAnsi" w:hAnsiTheme="minorHAnsi" w:cs="Arial"/>
            <w:b/>
            <w:bCs/>
            <w:sz w:val="22"/>
            <w:szCs w:val="22"/>
          </w:rPr>
          <w:t>Underground</w:t>
        </w:r>
      </w:hyperlink>
      <w:r w:rsidR="00F54508" w:rsidRPr="00C8264B">
        <w:rPr>
          <w:rFonts w:asciiTheme="minorHAnsi" w:hAnsiTheme="minorHAnsi" w:cs="Arial"/>
          <w:sz w:val="22"/>
          <w:szCs w:val="22"/>
        </w:rPr>
        <w:t> systems</w:t>
      </w:r>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7" w:tgtFrame="_blank" w:history="1">
        <w:r w:rsidR="00F54508" w:rsidRPr="00C8264B">
          <w:rPr>
            <w:rFonts w:asciiTheme="minorHAnsi" w:hAnsiTheme="minorHAnsi" w:cs="Arial"/>
            <w:b/>
            <w:bCs/>
            <w:sz w:val="22"/>
            <w:szCs w:val="22"/>
          </w:rPr>
          <w:t>Light rail</w:t>
        </w:r>
      </w:hyperlink>
      <w:r w:rsidR="00F54508" w:rsidRPr="00C8264B">
        <w:rPr>
          <w:rFonts w:asciiTheme="minorHAnsi" w:hAnsiTheme="minorHAnsi" w:cs="Arial"/>
          <w:sz w:val="22"/>
          <w:szCs w:val="22"/>
        </w:rPr>
        <w:t> (LRT)</w:t>
      </w:r>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8" w:tgtFrame="_blank" w:history="1">
        <w:r w:rsidR="00F54508" w:rsidRPr="00C8264B">
          <w:rPr>
            <w:rFonts w:asciiTheme="minorHAnsi" w:hAnsiTheme="minorHAnsi" w:cs="Arial"/>
            <w:b/>
            <w:bCs/>
            <w:sz w:val="22"/>
            <w:szCs w:val="22"/>
          </w:rPr>
          <w:t>Tram</w:t>
        </w:r>
      </w:hyperlink>
      <w:r w:rsidR="00F54508" w:rsidRPr="00C8264B">
        <w:rPr>
          <w:rFonts w:asciiTheme="minorHAnsi" w:hAnsiTheme="minorHAnsi" w:cs="Arial"/>
          <w:sz w:val="22"/>
          <w:szCs w:val="22"/>
        </w:rPr>
        <w:t> / </w:t>
      </w:r>
      <w:hyperlink r:id="rId19" w:tgtFrame="_blank" w:history="1">
        <w:r w:rsidR="00F54508" w:rsidRPr="00C8264B">
          <w:rPr>
            <w:rFonts w:asciiTheme="minorHAnsi" w:hAnsiTheme="minorHAnsi" w:cs="Arial"/>
            <w:b/>
            <w:bCs/>
            <w:sz w:val="22"/>
            <w:szCs w:val="22"/>
          </w:rPr>
          <w:t>Streetcar</w:t>
        </w:r>
      </w:hyperlink>
      <w:r w:rsidR="00F54508" w:rsidRPr="00C8264B">
        <w:rPr>
          <w:rFonts w:asciiTheme="minorHAnsi" w:hAnsiTheme="minorHAnsi" w:cs="Arial"/>
          <w:sz w:val="22"/>
          <w:szCs w:val="22"/>
        </w:rPr>
        <w:t> systems </w:t>
      </w:r>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20" w:tgtFrame="_blank" w:history="1">
        <w:r w:rsidR="00F54508" w:rsidRPr="00C8264B">
          <w:rPr>
            <w:rFonts w:asciiTheme="minorHAnsi" w:hAnsiTheme="minorHAnsi" w:cs="Arial"/>
            <w:b/>
            <w:bCs/>
            <w:sz w:val="22"/>
            <w:szCs w:val="22"/>
          </w:rPr>
          <w:t>People mover</w:t>
        </w:r>
      </w:hyperlink>
      <w:r w:rsidR="00F54508" w:rsidRPr="00C8264B">
        <w:rPr>
          <w:rFonts w:asciiTheme="minorHAnsi" w:hAnsiTheme="minorHAnsi" w:cs="Arial"/>
          <w:sz w:val="22"/>
          <w:szCs w:val="22"/>
        </w:rPr>
        <w:t> systems </w:t>
      </w:r>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21" w:tgtFrame="_blank" w:history="1">
        <w:r w:rsidR="00F54508" w:rsidRPr="00C8264B">
          <w:rPr>
            <w:rFonts w:asciiTheme="minorHAnsi" w:hAnsiTheme="minorHAnsi" w:cs="Arial"/>
            <w:b/>
            <w:bCs/>
            <w:sz w:val="22"/>
            <w:szCs w:val="22"/>
          </w:rPr>
          <w:t>Rack railways</w:t>
        </w:r>
      </w:hyperlink>
      <w:r w:rsidR="00F54508" w:rsidRPr="00C8264B">
        <w:rPr>
          <w:rFonts w:asciiTheme="minorHAnsi" w:hAnsiTheme="minorHAnsi" w:cs="Arial"/>
          <w:sz w:val="22"/>
          <w:szCs w:val="22"/>
        </w:rPr>
        <w:t> / Mountain railways</w:t>
      </w:r>
    </w:p>
    <w:p w:rsidR="00F54508" w:rsidRPr="00C8264B" w:rsidRDefault="00BD5B6F"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22" w:tgtFrame="_blank" w:history="1">
        <w:r w:rsidR="00F54508" w:rsidRPr="00C8264B">
          <w:rPr>
            <w:rFonts w:asciiTheme="minorHAnsi" w:hAnsiTheme="minorHAnsi" w:cs="Arial"/>
            <w:b/>
            <w:bCs/>
            <w:sz w:val="22"/>
            <w:szCs w:val="22"/>
          </w:rPr>
          <w:t>Maglev</w:t>
        </w:r>
      </w:hyperlink>
      <w:r w:rsidR="00F54508" w:rsidRPr="00C8264B">
        <w:rPr>
          <w:rFonts w:asciiTheme="minorHAnsi" w:hAnsiTheme="minorHAnsi" w:cs="Arial"/>
          <w:sz w:val="22"/>
          <w:szCs w:val="22"/>
        </w:rPr>
        <w:t> (magnetic levitation) systems (e.g. Transrapid)</w:t>
      </w:r>
    </w:p>
    <w:p w:rsidR="00F54508" w:rsidRPr="00C8264B" w:rsidRDefault="00F54508" w:rsidP="00C8264B">
      <w:pPr>
        <w:rPr>
          <w:rFonts w:asciiTheme="minorHAnsi" w:hAnsiTheme="minorHAnsi"/>
          <w:sz w:val="22"/>
          <w:szCs w:val="22"/>
        </w:rPr>
      </w:pPr>
      <w:r w:rsidRPr="00C8264B">
        <w:rPr>
          <w:rFonts w:asciiTheme="minorHAnsi" w:hAnsiTheme="minorHAnsi" w:cs="Arial"/>
          <w:sz w:val="22"/>
          <w:szCs w:val="22"/>
        </w:rPr>
        <w:br/>
      </w:r>
    </w:p>
    <w:p w:rsidR="00F54508" w:rsidRPr="00C8264B" w:rsidRDefault="00F54508" w:rsidP="00C8264B">
      <w:p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OpenTrack supports the following kinds of tasks: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Determining the requirements for a railway network’s infrastructure</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Analyzing the capacity of lines and stations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Rolling stock studies (for example, future requirements)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Running time calculation</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Timetable construction; analyzing the robustness of timetables (single or multiple simulation runs, Monte-Carlo simulation)</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Evaluating and designing various signaling systems, such as </w:t>
      </w:r>
      <w:r w:rsidRPr="00C8264B">
        <w:rPr>
          <w:rFonts w:asciiTheme="minorHAnsi" w:hAnsiTheme="minorHAnsi" w:cs="Arial"/>
          <w:i/>
          <w:iCs/>
          <w:sz w:val="22"/>
          <w:szCs w:val="22"/>
        </w:rPr>
        <w:t>discrete block systems</w:t>
      </w:r>
      <w:r w:rsidRPr="00C8264B">
        <w:rPr>
          <w:rFonts w:asciiTheme="minorHAnsi" w:hAnsiTheme="minorHAnsi" w:cs="Arial"/>
          <w:sz w:val="22"/>
          <w:szCs w:val="22"/>
        </w:rPr>
        <w:t>, </w:t>
      </w:r>
      <w:r w:rsidRPr="00C8264B">
        <w:rPr>
          <w:rFonts w:asciiTheme="minorHAnsi" w:hAnsiTheme="minorHAnsi" w:cs="Arial"/>
          <w:i/>
          <w:iCs/>
          <w:sz w:val="22"/>
          <w:szCs w:val="22"/>
        </w:rPr>
        <w:t>short blocks</w:t>
      </w:r>
      <w:r w:rsidRPr="00C8264B">
        <w:rPr>
          <w:rFonts w:asciiTheme="minorHAnsi" w:hAnsiTheme="minorHAnsi" w:cs="Arial"/>
          <w:sz w:val="22"/>
          <w:szCs w:val="22"/>
        </w:rPr>
        <w:t>, </w:t>
      </w:r>
      <w:r w:rsidRPr="00C8264B">
        <w:rPr>
          <w:rFonts w:asciiTheme="minorHAnsi" w:hAnsiTheme="minorHAnsi" w:cs="Arial"/>
          <w:i/>
          <w:iCs/>
          <w:sz w:val="22"/>
          <w:szCs w:val="22"/>
        </w:rPr>
        <w:t>moving blocks</w:t>
      </w:r>
      <w:r w:rsidRPr="00C8264B">
        <w:rPr>
          <w:rFonts w:asciiTheme="minorHAnsi" w:hAnsiTheme="minorHAnsi" w:cs="Arial"/>
          <w:sz w:val="22"/>
          <w:szCs w:val="22"/>
        </w:rPr>
        <w:t>, </w:t>
      </w:r>
      <w:r w:rsidRPr="00C8264B">
        <w:rPr>
          <w:rFonts w:asciiTheme="minorHAnsi" w:hAnsiTheme="minorHAnsi" w:cs="Arial"/>
          <w:i/>
          <w:iCs/>
          <w:sz w:val="22"/>
          <w:szCs w:val="22"/>
        </w:rPr>
        <w:t>LZB</w:t>
      </w:r>
      <w:r w:rsidRPr="00C8264B">
        <w:rPr>
          <w:rFonts w:asciiTheme="minorHAnsi" w:hAnsiTheme="minorHAnsi" w:cs="Arial"/>
          <w:sz w:val="22"/>
          <w:szCs w:val="22"/>
        </w:rPr>
        <w:t>,</w:t>
      </w:r>
      <w:r w:rsidRPr="00C8264B">
        <w:rPr>
          <w:rFonts w:asciiTheme="minorHAnsi" w:hAnsiTheme="minorHAnsi" w:cs="Arial"/>
          <w:i/>
          <w:iCs/>
          <w:sz w:val="22"/>
          <w:szCs w:val="22"/>
        </w:rPr>
        <w:t>CBTC (communication-based train control)</w:t>
      </w:r>
      <w:r w:rsidRPr="00C8264B">
        <w:rPr>
          <w:rFonts w:asciiTheme="minorHAnsi" w:hAnsiTheme="minorHAnsi" w:cs="Arial"/>
          <w:sz w:val="22"/>
          <w:szCs w:val="22"/>
        </w:rPr>
        <w:t>, </w:t>
      </w:r>
      <w:r w:rsidRPr="00C8264B">
        <w:rPr>
          <w:rFonts w:asciiTheme="minorHAnsi" w:hAnsiTheme="minorHAnsi" w:cs="Arial"/>
          <w:i/>
          <w:iCs/>
          <w:sz w:val="22"/>
          <w:szCs w:val="22"/>
        </w:rPr>
        <w:t>ATP</w:t>
      </w:r>
      <w:r w:rsidRPr="00C8264B">
        <w:rPr>
          <w:rFonts w:asciiTheme="minorHAnsi" w:hAnsiTheme="minorHAnsi" w:cs="Arial"/>
          <w:sz w:val="22"/>
          <w:szCs w:val="22"/>
        </w:rPr>
        <w:t>, </w:t>
      </w:r>
      <w:r w:rsidRPr="00C8264B">
        <w:rPr>
          <w:rFonts w:asciiTheme="minorHAnsi" w:hAnsiTheme="minorHAnsi" w:cs="Arial"/>
          <w:i/>
          <w:iCs/>
          <w:sz w:val="22"/>
          <w:szCs w:val="22"/>
        </w:rPr>
        <w:t>ATO</w:t>
      </w:r>
      <w:r w:rsidRPr="00C8264B">
        <w:rPr>
          <w:rFonts w:asciiTheme="minorHAnsi" w:hAnsiTheme="minorHAnsi" w:cs="Arial"/>
          <w:sz w:val="22"/>
          <w:szCs w:val="22"/>
        </w:rPr>
        <w:t>, </w:t>
      </w:r>
      <w:r w:rsidRPr="00C8264B">
        <w:rPr>
          <w:rFonts w:asciiTheme="minorHAnsi" w:hAnsiTheme="minorHAnsi" w:cs="Arial"/>
          <w:i/>
          <w:iCs/>
          <w:sz w:val="22"/>
          <w:szCs w:val="22"/>
        </w:rPr>
        <w:t>ETCS Level 1</w:t>
      </w:r>
      <w:r w:rsidRPr="00C8264B">
        <w:rPr>
          <w:rFonts w:asciiTheme="minorHAnsi" w:hAnsiTheme="minorHAnsi" w:cs="Arial"/>
          <w:sz w:val="22"/>
          <w:szCs w:val="22"/>
        </w:rPr>
        <w:t>, </w:t>
      </w:r>
      <w:r w:rsidRPr="00C8264B">
        <w:rPr>
          <w:rFonts w:asciiTheme="minorHAnsi" w:hAnsiTheme="minorHAnsi" w:cs="Arial"/>
          <w:i/>
          <w:iCs/>
          <w:sz w:val="22"/>
          <w:szCs w:val="22"/>
        </w:rPr>
        <w:t>ETCS Level 2,</w:t>
      </w:r>
      <w:r w:rsidRPr="00C8264B">
        <w:rPr>
          <w:rFonts w:asciiTheme="minorHAnsi" w:hAnsiTheme="minorHAnsi" w:cs="Arial"/>
          <w:sz w:val="22"/>
          <w:szCs w:val="22"/>
        </w:rPr>
        <w:t> </w:t>
      </w:r>
      <w:r w:rsidRPr="00C8264B">
        <w:rPr>
          <w:rFonts w:asciiTheme="minorHAnsi" w:hAnsiTheme="minorHAnsi" w:cs="Arial"/>
          <w:i/>
          <w:iCs/>
          <w:sz w:val="22"/>
          <w:szCs w:val="22"/>
        </w:rPr>
        <w:t>ETCS Level 3</w:t>
      </w:r>
      <w:r w:rsidRPr="00C8264B">
        <w:rPr>
          <w:rFonts w:asciiTheme="minorHAnsi" w:hAnsiTheme="minorHAnsi" w:cs="Arial"/>
          <w:sz w:val="22"/>
          <w:szCs w:val="22"/>
        </w:rPr>
        <w:t> (see also: </w:t>
      </w:r>
      <w:hyperlink r:id="rId23" w:tgtFrame="_blank" w:history="1">
        <w:r w:rsidRPr="00C8264B">
          <w:rPr>
            <w:rFonts w:asciiTheme="minorHAnsi" w:hAnsiTheme="minorHAnsi" w:cs="Arial"/>
            <w:b/>
            <w:bCs/>
            <w:i/>
            <w:iCs/>
            <w:sz w:val="22"/>
            <w:szCs w:val="22"/>
          </w:rPr>
          <w:t>ERTMS</w:t>
        </w:r>
      </w:hyperlink>
      <w:r w:rsidRPr="00C8264B">
        <w:rPr>
          <w:rFonts w:asciiTheme="minorHAnsi" w:hAnsiTheme="minorHAnsi" w:cs="Arial"/>
          <w:sz w:val="22"/>
          <w:szCs w:val="22"/>
        </w:rPr>
        <w:t>)</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Analyzing the effects of system failures (such as infrastructure or train failures) and delays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Calculation of power and energy consumption of train services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Simulation of railway power supply systems (using </w:t>
      </w:r>
      <w:hyperlink r:id="rId24" w:tgtFrame="_blank" w:history="1">
        <w:r w:rsidRPr="00C8264B">
          <w:rPr>
            <w:rFonts w:asciiTheme="minorHAnsi" w:hAnsiTheme="minorHAnsi" w:cs="Arial"/>
            <w:b/>
            <w:bCs/>
            <w:sz w:val="22"/>
            <w:szCs w:val="22"/>
          </w:rPr>
          <w:t>OpenPowerNet</w:t>
        </w:r>
      </w:hyperlink>
      <w:r w:rsidRPr="00C8264B">
        <w:rPr>
          <w:rFonts w:asciiTheme="minorHAnsi" w:hAnsiTheme="minorHAnsi" w:cs="Arial"/>
          <w:sz w:val="22"/>
          <w:szCs w:val="22"/>
        </w:rPr>
        <w:t>)</w:t>
      </w:r>
    </w:p>
    <w:p w:rsidR="007A0494" w:rsidRPr="00C8264B" w:rsidRDefault="00A73598" w:rsidP="00C8264B">
      <w:pPr>
        <w:pStyle w:val="Balk1"/>
        <w:spacing w:line="240" w:lineRule="auto"/>
        <w:rPr>
          <w:rFonts w:asciiTheme="minorHAnsi" w:hAnsiTheme="minorHAnsi"/>
          <w:sz w:val="28"/>
        </w:rPr>
      </w:pPr>
      <w:bookmarkStart w:id="3" w:name="_Toc414710328"/>
      <w:r w:rsidRPr="00C8264B">
        <w:rPr>
          <w:rFonts w:asciiTheme="minorHAnsi" w:hAnsiTheme="minorHAnsi"/>
          <w:sz w:val="28"/>
        </w:rPr>
        <w:t>Proposed System</w:t>
      </w:r>
      <w:bookmarkEnd w:id="3"/>
    </w:p>
    <w:p w:rsidR="005A678F" w:rsidRPr="00946AA4" w:rsidRDefault="007616D6" w:rsidP="00946AA4">
      <w:pPr>
        <w:pStyle w:val="GvdeMetni"/>
      </w:pPr>
      <w:r w:rsidRPr="00946AA4">
        <w:t>This is where you provide the details of the results of your analysis work.</w:t>
      </w:r>
    </w:p>
    <w:p w:rsidR="005A678F" w:rsidRPr="00C8264B" w:rsidRDefault="00A73598" w:rsidP="00C8264B">
      <w:pPr>
        <w:pStyle w:val="Balk2"/>
      </w:pPr>
      <w:bookmarkStart w:id="4" w:name="_Toc414710329"/>
      <w:r w:rsidRPr="00C8264B">
        <w:t>Overview</w:t>
      </w:r>
      <w:bookmarkEnd w:id="4"/>
    </w:p>
    <w:p w:rsidR="008D7212" w:rsidRPr="00946AA4" w:rsidRDefault="00B40D6E" w:rsidP="00946AA4">
      <w:pPr>
        <w:pStyle w:val="GvdeMetni"/>
      </w:pPr>
      <w:r w:rsidRPr="00C8264B">
        <w:tab/>
      </w:r>
      <w:r w:rsidR="008D7212" w:rsidRPr="00946AA4">
        <w:t xml:space="preserve">The purpose of this project is to simulate a railway system. For simplicity there is only one line with no cross sections.  User can add a new station, specify the distance between the stations, edit and remove the stations if necessary.  User can also specify the capacity of the trains, the frequency of the trains and number of the trains. User should also specify the average quantity of people coming to a </w:t>
      </w:r>
      <w:r w:rsidRPr="00946AA4">
        <w:t>specific</w:t>
      </w:r>
      <w:r w:rsidR="008D7212" w:rsidRPr="00946AA4">
        <w:t xml:space="preserve"> station, waiting and times for the trains for that station. After everything is specified user can advance time to see how full </w:t>
      </w:r>
      <w:r w:rsidR="00B32337" w:rsidRPr="00946AA4">
        <w:t>the trains, stations and how the system works are</w:t>
      </w:r>
      <w:r w:rsidR="008D7212" w:rsidRPr="00946AA4">
        <w:t xml:space="preserve">. Then user can modify the parameters and observe the system so that the user can achieve optimal </w:t>
      </w:r>
      <w:r w:rsidRPr="00946AA4">
        <w:t>operation</w:t>
      </w:r>
      <w:r w:rsidR="008D7212" w:rsidRPr="00946AA4">
        <w:t xml:space="preserve"> strategy for the system.</w:t>
      </w:r>
    </w:p>
    <w:p w:rsidR="008D7212" w:rsidRPr="00946AA4" w:rsidRDefault="008D7212" w:rsidP="00946AA4">
      <w:pPr>
        <w:pStyle w:val="GvdeMetni"/>
      </w:pPr>
      <w:r w:rsidRPr="00946AA4">
        <w:tab/>
        <w:t xml:space="preserve">We are planning to realize our design by using Java programming language. We are planning to </w:t>
      </w:r>
      <w:r w:rsidR="00B32337" w:rsidRPr="00946AA4">
        <w:t>build</w:t>
      </w:r>
      <w:r w:rsidRPr="00946AA4">
        <w:t xml:space="preserve"> a simple GUI for adjusting parameters and showing the state of the system. However, since it will exceed the scope of the course we will not add any animations or graphical representations for the line, stations and trains.</w:t>
      </w:r>
    </w:p>
    <w:p w:rsidR="008D7212" w:rsidRPr="00946AA4" w:rsidRDefault="008D7212" w:rsidP="00946AA4">
      <w:pPr>
        <w:pStyle w:val="GvdeMetni"/>
      </w:pPr>
      <w:r w:rsidRPr="00946AA4">
        <w:tab/>
        <w:t xml:space="preserve">We decided to pick this topic for the project because we see high potential for expanding.  If the project won’t satisfy the requirements for the course, we can always add new features. </w:t>
      </w:r>
    </w:p>
    <w:p w:rsidR="005A678F" w:rsidRPr="00C8264B" w:rsidRDefault="00A73598" w:rsidP="00C8264B">
      <w:pPr>
        <w:pStyle w:val="Balk2"/>
      </w:pPr>
      <w:bookmarkStart w:id="5" w:name="_Toc414710330"/>
      <w:r w:rsidRPr="00C8264B">
        <w:t>Functional Requirements</w:t>
      </w:r>
      <w:bookmarkEnd w:id="5"/>
    </w:p>
    <w:p w:rsidR="008D7212" w:rsidRPr="00C8264B" w:rsidRDefault="008D7212" w:rsidP="00946AA4">
      <w:pPr>
        <w:pStyle w:val="GvdeMetni"/>
      </w:pPr>
      <w:r w:rsidRPr="00C8264B">
        <w:t>User should add new stations to the system.</w:t>
      </w:r>
    </w:p>
    <w:p w:rsidR="008D7212" w:rsidRPr="00C8264B" w:rsidRDefault="008D7212" w:rsidP="00946AA4">
      <w:pPr>
        <w:pStyle w:val="GvdeMetni"/>
      </w:pPr>
      <w:r w:rsidRPr="00C8264B">
        <w:lastRenderedPageBreak/>
        <w:t>User should define the distances between the stations.</w:t>
      </w:r>
    </w:p>
    <w:p w:rsidR="008D7212" w:rsidRPr="00C8264B" w:rsidRDefault="008D7212" w:rsidP="00946AA4">
      <w:pPr>
        <w:pStyle w:val="GvdeMetni"/>
      </w:pPr>
      <w:r w:rsidRPr="00C8264B">
        <w:t xml:space="preserve">User should define train specifications </w:t>
      </w:r>
      <w:r w:rsidR="00946AA4" w:rsidRPr="00C8264B">
        <w:t>(such</w:t>
      </w:r>
      <w:r w:rsidRPr="00C8264B">
        <w:t xml:space="preserve"> as speed, capacity...)</w:t>
      </w:r>
    </w:p>
    <w:p w:rsidR="008D7212" w:rsidRPr="00C8264B" w:rsidRDefault="008D7212" w:rsidP="00946AA4">
      <w:pPr>
        <w:pStyle w:val="GvdeMetni"/>
      </w:pPr>
      <w:r w:rsidRPr="00C8264B">
        <w:t>User can change the station properties at edit time.</w:t>
      </w:r>
    </w:p>
    <w:p w:rsidR="00B40D6E" w:rsidRPr="00C8264B" w:rsidRDefault="00B40D6E" w:rsidP="00946AA4">
      <w:pPr>
        <w:pStyle w:val="GvdeMetni"/>
      </w:pPr>
      <w:r w:rsidRPr="00C8264B">
        <w:t>User is not allowed to modify the properties of trains and stations during simulation time.</w:t>
      </w:r>
    </w:p>
    <w:p w:rsidR="008D7212" w:rsidRPr="00C8264B" w:rsidRDefault="008D7212" w:rsidP="00946AA4">
      <w:pPr>
        <w:pStyle w:val="GvdeMetni"/>
      </w:pPr>
      <w:r w:rsidRPr="00C8264B">
        <w:t>User can save the layout of the stations to a file.</w:t>
      </w:r>
    </w:p>
    <w:p w:rsidR="008D7212" w:rsidRPr="00C8264B" w:rsidRDefault="008D7212" w:rsidP="00946AA4">
      <w:pPr>
        <w:pStyle w:val="GvdeMetni"/>
      </w:pPr>
      <w:r w:rsidRPr="00C8264B">
        <w:t>User can see the system state after some defined time by the user.</w:t>
      </w:r>
    </w:p>
    <w:p w:rsidR="008D7212" w:rsidRPr="00C8264B" w:rsidRDefault="008D7212" w:rsidP="00946AA4">
      <w:pPr>
        <w:pStyle w:val="GvdeMetni"/>
      </w:pPr>
      <w:r w:rsidRPr="00C8264B">
        <w:t>User can view the simulation as time passes.</w:t>
      </w:r>
    </w:p>
    <w:p w:rsidR="00B40D6E" w:rsidRPr="00C8264B" w:rsidRDefault="00946AA4" w:rsidP="00946AA4">
      <w:pPr>
        <w:pStyle w:val="GvdeMetni"/>
      </w:pPr>
      <w:r w:rsidRPr="00C8264B">
        <w:t>Controller</w:t>
      </w:r>
      <w:r w:rsidR="00B40D6E" w:rsidRPr="00C8264B">
        <w:t xml:space="preserve"> won't let trains to be overlapped. This means, in between two </w:t>
      </w:r>
      <w:r w:rsidRPr="00C8264B">
        <w:t>adjacent stations</w:t>
      </w:r>
      <w:r w:rsidR="00B40D6E" w:rsidRPr="00C8264B">
        <w:t xml:space="preserve"> there can be only one train at a time instant.</w:t>
      </w:r>
    </w:p>
    <w:p w:rsidR="00C2627C" w:rsidRPr="00C8264B" w:rsidRDefault="00C2627C" w:rsidP="00946AA4">
      <w:pPr>
        <w:pStyle w:val="GvdeMetni"/>
      </w:pPr>
      <w:r w:rsidRPr="00C8264B">
        <w:t>User can log in to system.</w:t>
      </w:r>
    </w:p>
    <w:p w:rsidR="00C2627C" w:rsidRPr="00C8264B" w:rsidRDefault="00C2627C" w:rsidP="00946AA4">
      <w:pPr>
        <w:pStyle w:val="GvdeMetni"/>
      </w:pPr>
      <w:r w:rsidRPr="00C8264B">
        <w:t>User can open and simulate a saved system by any user.</w:t>
      </w:r>
    </w:p>
    <w:p w:rsidR="00C2627C" w:rsidRPr="00C8264B" w:rsidRDefault="00C2627C" w:rsidP="00946AA4">
      <w:pPr>
        <w:pStyle w:val="GvdeMetni"/>
      </w:pPr>
      <w:r w:rsidRPr="00C8264B">
        <w:t>User cannot edit a system saved by other users.</w:t>
      </w:r>
    </w:p>
    <w:p w:rsidR="00B40D6E" w:rsidRPr="00C8264B" w:rsidRDefault="00B40D6E" w:rsidP="00946AA4">
      <w:pPr>
        <w:pStyle w:val="GvdeMetni"/>
      </w:pPr>
    </w:p>
    <w:p w:rsidR="005A678F" w:rsidRPr="00C8264B" w:rsidRDefault="00A73598" w:rsidP="00C8264B">
      <w:pPr>
        <w:pStyle w:val="Balk2"/>
      </w:pPr>
      <w:bookmarkStart w:id="6" w:name="_Toc414710331"/>
      <w:r w:rsidRPr="00C8264B">
        <w:t>Non-functional Requirements</w:t>
      </w:r>
      <w:bookmarkEnd w:id="6"/>
    </w:p>
    <w:p w:rsidR="00F82BC7" w:rsidRPr="00C8264B" w:rsidRDefault="00033911" w:rsidP="00946AA4">
      <w:pPr>
        <w:pStyle w:val="GvdeMetni"/>
      </w:pPr>
      <w:r w:rsidRPr="00C8264B">
        <w:t>A bulleted list is below:</w:t>
      </w:r>
    </w:p>
    <w:p w:rsidR="005B4C80" w:rsidRPr="00C8264B" w:rsidRDefault="00B40D6E" w:rsidP="00C8264B">
      <w:pPr>
        <w:pStyle w:val="ListeMaddemi"/>
        <w:spacing w:line="240" w:lineRule="auto"/>
        <w:rPr>
          <w:rFonts w:asciiTheme="minorHAnsi" w:hAnsiTheme="minorHAnsi"/>
          <w:sz w:val="22"/>
          <w:szCs w:val="22"/>
        </w:rPr>
      </w:pPr>
      <w:r w:rsidRPr="00C8264B">
        <w:rPr>
          <w:rFonts w:asciiTheme="minorHAnsi" w:hAnsiTheme="minorHAnsi"/>
          <w:sz w:val="22"/>
          <w:szCs w:val="22"/>
        </w:rPr>
        <w:t>All user inputs should be acknowledged within 1 second.</w:t>
      </w:r>
    </w:p>
    <w:p w:rsidR="00B40D6E" w:rsidRPr="00C8264B" w:rsidRDefault="00B40D6E" w:rsidP="00C8264B">
      <w:pPr>
        <w:pStyle w:val="ListeMaddemi"/>
        <w:spacing w:line="240" w:lineRule="auto"/>
        <w:rPr>
          <w:rFonts w:asciiTheme="minorHAnsi" w:hAnsiTheme="minorHAnsi"/>
          <w:sz w:val="22"/>
          <w:szCs w:val="22"/>
        </w:rPr>
      </w:pPr>
      <w:r w:rsidRPr="00C8264B">
        <w:rPr>
          <w:rFonts w:asciiTheme="minorHAnsi" w:hAnsiTheme="minorHAnsi"/>
          <w:sz w:val="22"/>
          <w:szCs w:val="22"/>
        </w:rPr>
        <w:t>A system crash should not result in long term data loss.</w:t>
      </w:r>
    </w:p>
    <w:p w:rsidR="00B40D6E" w:rsidRPr="00C8264B" w:rsidRDefault="00B40D6E" w:rsidP="00C8264B">
      <w:pPr>
        <w:pStyle w:val="ListeMaddemi"/>
        <w:spacing w:line="240" w:lineRule="auto"/>
        <w:rPr>
          <w:rFonts w:asciiTheme="minorHAnsi" w:hAnsiTheme="minorHAnsi"/>
          <w:sz w:val="22"/>
          <w:szCs w:val="22"/>
        </w:rPr>
      </w:pPr>
      <w:r w:rsidRPr="00C8264B">
        <w:rPr>
          <w:rFonts w:asciiTheme="minorHAnsi" w:hAnsiTheme="minorHAnsi"/>
          <w:sz w:val="22"/>
          <w:szCs w:val="22"/>
        </w:rPr>
        <w:t>Any simulation calculation taking more than 1 minute will terminate and result in warning.</w:t>
      </w:r>
    </w:p>
    <w:p w:rsidR="00A73598" w:rsidRPr="00C8264B" w:rsidRDefault="00A73598" w:rsidP="00C8264B">
      <w:pPr>
        <w:pStyle w:val="Balk2"/>
      </w:pPr>
      <w:bookmarkStart w:id="7" w:name="_Toc414710332"/>
      <w:r w:rsidRPr="00C8264B">
        <w:t>Pseudo Requirements</w:t>
      </w:r>
      <w:bookmarkEnd w:id="7"/>
    </w:p>
    <w:p w:rsidR="00C662C6" w:rsidRPr="00C8264B" w:rsidRDefault="00C8264B" w:rsidP="00C8264B">
      <w:pPr>
        <w:pStyle w:val="ListeNumaras"/>
        <w:spacing w:line="240" w:lineRule="auto"/>
      </w:pPr>
      <w:r>
        <w:t>The System w</w:t>
      </w:r>
      <w:r w:rsidR="005B4C80" w:rsidRPr="00C8264B">
        <w:t>ill be implemented on Java.</w:t>
      </w:r>
      <w:r w:rsidR="00C662C6" w:rsidRPr="00C8264B">
        <w:t xml:space="preserve"> Because Java is one of the best object oriented programming languages and it provides nice UI API's to make platform independent applications.</w:t>
      </w:r>
    </w:p>
    <w:p w:rsidR="00C662C6" w:rsidRPr="00C8264B" w:rsidRDefault="00C662C6" w:rsidP="00C8264B">
      <w:pPr>
        <w:pStyle w:val="ListeNumaras"/>
        <w:numPr>
          <w:ilvl w:val="0"/>
          <w:numId w:val="0"/>
        </w:numPr>
        <w:spacing w:line="240" w:lineRule="auto"/>
        <w:ind w:left="648"/>
      </w:pPr>
    </w:p>
    <w:p w:rsidR="00A73598" w:rsidRPr="00C8264B" w:rsidRDefault="00A73598" w:rsidP="00C8264B">
      <w:pPr>
        <w:pStyle w:val="Balk2"/>
      </w:pPr>
      <w:bookmarkStart w:id="8" w:name="_Toc414710333"/>
      <w:r w:rsidRPr="00C8264B">
        <w:t>System Models</w:t>
      </w:r>
      <w:bookmarkEnd w:id="8"/>
    </w:p>
    <w:p w:rsidR="00A73598" w:rsidRPr="00C8264B" w:rsidRDefault="00A73598" w:rsidP="00C8264B">
      <w:pPr>
        <w:pStyle w:val="Balk3"/>
      </w:pPr>
      <w:bookmarkStart w:id="9" w:name="_Toc414710334"/>
      <w:r w:rsidRPr="00C8264B">
        <w:t>Scenarios</w:t>
      </w:r>
      <w:bookmarkEnd w:id="9"/>
    </w:p>
    <w:p w:rsidR="00B32337" w:rsidRPr="00C8264B" w:rsidRDefault="00B32337" w:rsidP="00946AA4">
      <w:pPr>
        <w:spacing w:line="276" w:lineRule="auto"/>
        <w:ind w:left="360"/>
        <w:rPr>
          <w:rFonts w:asciiTheme="minorHAnsi" w:hAnsiTheme="minorHAnsi"/>
          <w:sz w:val="22"/>
          <w:szCs w:val="22"/>
        </w:rPr>
      </w:pPr>
      <w:r w:rsidRPr="00C8264B">
        <w:rPr>
          <w:rFonts w:asciiTheme="minorHAnsi" w:hAnsiTheme="minorHAnsi"/>
          <w:sz w:val="22"/>
          <w:szCs w:val="22"/>
        </w:rPr>
        <w:t xml:space="preserve">Ertuğrul has a childhood dream of creating a virtual train system and simulation its behavior. Ertuğrul finds out there is </w:t>
      </w:r>
      <w:r w:rsidR="00946AA4" w:rsidRPr="00C8264B">
        <w:rPr>
          <w:rFonts w:asciiTheme="minorHAnsi" w:hAnsiTheme="minorHAnsi"/>
          <w:sz w:val="22"/>
          <w:szCs w:val="22"/>
        </w:rPr>
        <w:t>software</w:t>
      </w:r>
      <w:r w:rsidRPr="00C8264B">
        <w:rPr>
          <w:rFonts w:asciiTheme="minorHAnsi" w:hAnsiTheme="minorHAnsi"/>
          <w:sz w:val="22"/>
          <w:szCs w:val="22"/>
        </w:rPr>
        <w:t xml:space="preserve"> called Railway Simulator for this. Ertuğrul gets the program, starts it. Ertuğrul sees the user interface. Ertuğrul first creates an account for the program. After that he logs </w:t>
      </w:r>
      <w:r w:rsidR="00946AA4" w:rsidRPr="00C8264B">
        <w:rPr>
          <w:rFonts w:asciiTheme="minorHAnsi" w:hAnsiTheme="minorHAnsi"/>
          <w:sz w:val="22"/>
          <w:szCs w:val="22"/>
        </w:rPr>
        <w:t>in to</w:t>
      </w:r>
      <w:r w:rsidRPr="00C8264B">
        <w:rPr>
          <w:rFonts w:asciiTheme="minorHAnsi" w:hAnsiTheme="minorHAnsi"/>
          <w:sz w:val="22"/>
          <w:szCs w:val="22"/>
        </w:rPr>
        <w:t xml:space="preserve"> the system and starts editing. He first creates a track by using create track button. He creates a track initially with three stations. He decides he wants to add some more stations and adds them by using add station button. After that he creates a train dispatcher at the beginning of the track. After this he creates 3 trains using add train button. He specifies the destination and the </w:t>
      </w:r>
      <w:r w:rsidRPr="00C8264B">
        <w:rPr>
          <w:rFonts w:asciiTheme="minorHAnsi" w:hAnsiTheme="minorHAnsi"/>
          <w:sz w:val="22"/>
          <w:szCs w:val="22"/>
        </w:rPr>
        <w:lastRenderedPageBreak/>
        <w:t>departure hour vector of the trains. After that he is satisfied with the design of the railway system so he decides to simulate it. He pushes the simulate button and watches the simulation for hours. After a while he gets bored and decides to close the program. He stops the simulation and saves state of the railway design. After that he closes the program. After closing the program he gets curious and opens the program with another account to see what happens. He locates the design file to open it. He is able to see the design, simulate it but he notices that he can't change the design. It is because he is not logged in as his original profile.</w:t>
      </w:r>
    </w:p>
    <w:p w:rsidR="00B32337" w:rsidRPr="00C8264B" w:rsidRDefault="00B32337" w:rsidP="00946AA4">
      <w:pPr>
        <w:pStyle w:val="GvdeMetni"/>
      </w:pPr>
    </w:p>
    <w:p w:rsidR="00C662C6" w:rsidRPr="00C8264B" w:rsidRDefault="00C662C6" w:rsidP="00C8264B">
      <w:pPr>
        <w:pStyle w:val="Balk3"/>
        <w:numPr>
          <w:ilvl w:val="0"/>
          <w:numId w:val="0"/>
        </w:numPr>
      </w:pPr>
      <w:bookmarkStart w:id="10" w:name="_Toc414710335"/>
      <w:r w:rsidRPr="00C8264B">
        <w:t>Use Case Name: Adding Station</w:t>
      </w:r>
      <w:bookmarkEnd w:id="10"/>
    </w:p>
    <w:p w:rsidR="00C662C6" w:rsidRPr="00C8264B" w:rsidRDefault="00C662C6" w:rsidP="00C8264B">
      <w:pPr>
        <w:pStyle w:val="Balk3"/>
        <w:numPr>
          <w:ilvl w:val="0"/>
          <w:numId w:val="0"/>
        </w:numPr>
      </w:pPr>
      <w:bookmarkStart w:id="11" w:name="_Toc414710336"/>
      <w:r w:rsidRPr="00C8264B">
        <w:t>Participating actors: User ( Ertuğrul)</w:t>
      </w:r>
      <w:bookmarkEnd w:id="11"/>
    </w:p>
    <w:p w:rsidR="00C662C6" w:rsidRPr="00C8264B" w:rsidRDefault="00C662C6" w:rsidP="00C8264B">
      <w:pPr>
        <w:pStyle w:val="Balk3"/>
        <w:numPr>
          <w:ilvl w:val="0"/>
          <w:numId w:val="0"/>
        </w:numPr>
      </w:pPr>
      <w:bookmarkStart w:id="12" w:name="_Toc414710337"/>
      <w:r w:rsidRPr="00C8264B">
        <w:t>Entry Conditions:</w:t>
      </w:r>
      <w:bookmarkEnd w:id="12"/>
    </w:p>
    <w:p w:rsidR="00C662C6" w:rsidRPr="00C8264B" w:rsidRDefault="00C662C6" w:rsidP="00AE2E97">
      <w:pPr>
        <w:pStyle w:val="GvdeMetni"/>
        <w:numPr>
          <w:ilvl w:val="0"/>
          <w:numId w:val="9"/>
        </w:numPr>
      </w:pPr>
      <w:r w:rsidRPr="00C8264B">
        <w:t>Program is running.</w:t>
      </w:r>
    </w:p>
    <w:p w:rsidR="00C2627C" w:rsidRPr="00C8264B" w:rsidRDefault="00C662C6" w:rsidP="00AE2E97">
      <w:pPr>
        <w:pStyle w:val="GvdeMetni"/>
        <w:numPr>
          <w:ilvl w:val="0"/>
          <w:numId w:val="9"/>
        </w:numPr>
      </w:pPr>
      <w:r w:rsidRPr="00C8264B">
        <w:t>There is no simulation in progress.</w:t>
      </w:r>
    </w:p>
    <w:p w:rsidR="00C2627C" w:rsidRPr="00C8264B" w:rsidRDefault="00C2627C" w:rsidP="00AE2E97">
      <w:pPr>
        <w:pStyle w:val="GvdeMetni"/>
        <w:numPr>
          <w:ilvl w:val="0"/>
          <w:numId w:val="9"/>
        </w:numPr>
      </w:pPr>
      <w:r w:rsidRPr="00C8264B">
        <w:t>User is logged in.</w:t>
      </w:r>
    </w:p>
    <w:p w:rsidR="006552E8" w:rsidRPr="00C8264B" w:rsidRDefault="008734F4" w:rsidP="00AE2E97">
      <w:pPr>
        <w:pStyle w:val="GvdeMetni"/>
        <w:numPr>
          <w:ilvl w:val="0"/>
          <w:numId w:val="9"/>
        </w:numPr>
      </w:pPr>
      <w:r w:rsidRPr="00C8264B">
        <w:t xml:space="preserve">There is a </w:t>
      </w:r>
      <w:r w:rsidR="00C46F3A" w:rsidRPr="00C8264B">
        <w:t xml:space="preserve">track </w:t>
      </w:r>
      <w:r w:rsidRPr="00C8264B">
        <w:t>existing.</w:t>
      </w:r>
    </w:p>
    <w:p w:rsidR="00C2627C" w:rsidRPr="00C8264B" w:rsidRDefault="00C2627C" w:rsidP="00946AA4">
      <w:pPr>
        <w:pStyle w:val="GvdeMetni"/>
      </w:pPr>
      <w:r w:rsidRPr="00C8264B">
        <w:t>Flow of Events:</w:t>
      </w:r>
    </w:p>
    <w:p w:rsidR="00C2627C" w:rsidRPr="00C8264B" w:rsidRDefault="006552E8" w:rsidP="00AE2E97">
      <w:pPr>
        <w:pStyle w:val="GvdeMetni"/>
        <w:numPr>
          <w:ilvl w:val="0"/>
          <w:numId w:val="8"/>
        </w:numPr>
      </w:pPr>
      <w:r w:rsidRPr="00C8264B">
        <w:t>Ertuğrul presses the button for adding new station.,</w:t>
      </w:r>
    </w:p>
    <w:p w:rsidR="006552E8" w:rsidRPr="00C8264B" w:rsidRDefault="006552E8" w:rsidP="00AE2E97">
      <w:pPr>
        <w:pStyle w:val="GvdeMetni"/>
        <w:numPr>
          <w:ilvl w:val="0"/>
          <w:numId w:val="8"/>
        </w:numPr>
      </w:pPr>
      <w:r w:rsidRPr="00C8264B">
        <w:t>Ertuğrul specifies the properties of the station.</w:t>
      </w:r>
    </w:p>
    <w:p w:rsidR="006552E8" w:rsidRPr="00C8264B" w:rsidRDefault="006552E8" w:rsidP="00AE2E97">
      <w:pPr>
        <w:pStyle w:val="GvdeMetni"/>
        <w:numPr>
          <w:ilvl w:val="1"/>
          <w:numId w:val="8"/>
        </w:numPr>
      </w:pPr>
      <w:r w:rsidRPr="00C8264B">
        <w:t>Ertuğrul can specify the name of the station.</w:t>
      </w:r>
    </w:p>
    <w:p w:rsidR="006552E8" w:rsidRPr="00C8264B" w:rsidRDefault="006552E8" w:rsidP="00AE2E97">
      <w:pPr>
        <w:pStyle w:val="GvdeMetni"/>
        <w:numPr>
          <w:ilvl w:val="1"/>
          <w:numId w:val="8"/>
        </w:numPr>
      </w:pPr>
      <w:r w:rsidRPr="00C8264B">
        <w:t xml:space="preserve">Ertuğrul can specify </w:t>
      </w:r>
      <w:r w:rsidR="008734F4" w:rsidRPr="00C8264B">
        <w:t>the position of the station.</w:t>
      </w:r>
    </w:p>
    <w:p w:rsidR="00EC57D2" w:rsidRPr="00C8264B" w:rsidRDefault="00EC57D2" w:rsidP="00AE2E97">
      <w:pPr>
        <w:pStyle w:val="GvdeMetni"/>
        <w:numPr>
          <w:ilvl w:val="1"/>
          <w:numId w:val="8"/>
        </w:numPr>
      </w:pPr>
      <w:r w:rsidRPr="00C8264B">
        <w:t>Ertuğrul can specify the maximum waggoncapcity of the station.</w:t>
      </w:r>
    </w:p>
    <w:p w:rsidR="008734F4" w:rsidRPr="00C8264B" w:rsidRDefault="008734F4" w:rsidP="00AE2E97">
      <w:pPr>
        <w:pStyle w:val="GvdeMetni"/>
        <w:numPr>
          <w:ilvl w:val="0"/>
          <w:numId w:val="8"/>
        </w:numPr>
      </w:pPr>
      <w:r w:rsidRPr="00C8264B">
        <w:t xml:space="preserve">If the station is overlapping with another staion, or it is conflicting with the </w:t>
      </w:r>
      <w:r w:rsidR="00C46F3A" w:rsidRPr="00C8264B">
        <w:t xml:space="preserve">line </w:t>
      </w:r>
      <w:r w:rsidRPr="00C8264B">
        <w:t>spesifications, Ertuğrul will see a warning.</w:t>
      </w:r>
    </w:p>
    <w:p w:rsidR="006552E8" w:rsidRPr="00C8264B" w:rsidRDefault="008734F4" w:rsidP="00AE2E97">
      <w:pPr>
        <w:pStyle w:val="GvdeMetni"/>
        <w:numPr>
          <w:ilvl w:val="0"/>
          <w:numId w:val="8"/>
        </w:numPr>
      </w:pPr>
      <w:r w:rsidRPr="00C8264B">
        <w:t>If there is no warning Ertuğtul can confirm</w:t>
      </w:r>
      <w:r w:rsidR="006552E8" w:rsidRPr="00C8264B">
        <w:t xml:space="preserve"> the addition of the station.</w:t>
      </w:r>
    </w:p>
    <w:p w:rsidR="008734F4" w:rsidRPr="00C8264B" w:rsidRDefault="008734F4" w:rsidP="00AE2E97">
      <w:pPr>
        <w:pStyle w:val="GvdeMetni"/>
        <w:numPr>
          <w:ilvl w:val="0"/>
          <w:numId w:val="8"/>
        </w:numPr>
      </w:pPr>
      <w:r w:rsidRPr="00C8264B">
        <w:t xml:space="preserve">The station will be added to the </w:t>
      </w:r>
      <w:r w:rsidR="00C46F3A" w:rsidRPr="00C8264B">
        <w:t xml:space="preserve">line </w:t>
      </w:r>
      <w:r w:rsidRPr="00C8264B">
        <w:t>system.</w:t>
      </w:r>
    </w:p>
    <w:p w:rsidR="008734F4" w:rsidRPr="00C8264B" w:rsidRDefault="008734F4" w:rsidP="00946AA4">
      <w:pPr>
        <w:pStyle w:val="GvdeMetni"/>
      </w:pPr>
      <w:r w:rsidRPr="00C8264B">
        <w:t xml:space="preserve">Exit Condition: </w:t>
      </w:r>
    </w:p>
    <w:p w:rsidR="008734F4" w:rsidRPr="00C8264B" w:rsidRDefault="008734F4" w:rsidP="00AE2E97">
      <w:pPr>
        <w:pStyle w:val="GvdeMetni"/>
        <w:numPr>
          <w:ilvl w:val="0"/>
          <w:numId w:val="10"/>
        </w:numPr>
      </w:pPr>
      <w:r w:rsidRPr="00C8264B">
        <w:t>The station is added, or the station addition process is aborted.</w:t>
      </w:r>
    </w:p>
    <w:p w:rsidR="008734F4" w:rsidRPr="00C8264B" w:rsidRDefault="008734F4" w:rsidP="00C8264B">
      <w:pPr>
        <w:pStyle w:val="Balk3"/>
        <w:numPr>
          <w:ilvl w:val="0"/>
          <w:numId w:val="0"/>
        </w:numPr>
      </w:pPr>
      <w:bookmarkStart w:id="13" w:name="_Toc414710338"/>
      <w:r w:rsidRPr="00C8264B">
        <w:t xml:space="preserve">Use Case Name: Creating a new </w:t>
      </w:r>
      <w:r w:rsidR="00C46F3A" w:rsidRPr="00C8264B">
        <w:t>track</w:t>
      </w:r>
      <w:bookmarkEnd w:id="13"/>
    </w:p>
    <w:p w:rsidR="008734F4" w:rsidRPr="00C8264B" w:rsidRDefault="008734F4" w:rsidP="00C8264B">
      <w:pPr>
        <w:pStyle w:val="Balk3"/>
        <w:numPr>
          <w:ilvl w:val="0"/>
          <w:numId w:val="0"/>
        </w:numPr>
      </w:pPr>
      <w:bookmarkStart w:id="14" w:name="_Toc414710339"/>
      <w:r w:rsidRPr="00C8264B">
        <w:t>Participating actors: User ( Ertuğrul)</w:t>
      </w:r>
      <w:bookmarkEnd w:id="14"/>
    </w:p>
    <w:p w:rsidR="008734F4" w:rsidRPr="00C8264B" w:rsidRDefault="008734F4" w:rsidP="00C8264B">
      <w:pPr>
        <w:pStyle w:val="Balk3"/>
        <w:numPr>
          <w:ilvl w:val="0"/>
          <w:numId w:val="0"/>
        </w:numPr>
      </w:pPr>
      <w:bookmarkStart w:id="15" w:name="_Toc414710340"/>
      <w:r w:rsidRPr="00C8264B">
        <w:t>Entry Conditions:</w:t>
      </w:r>
      <w:bookmarkEnd w:id="15"/>
    </w:p>
    <w:p w:rsidR="008734F4" w:rsidRPr="00C8264B" w:rsidRDefault="008734F4" w:rsidP="00946AA4">
      <w:pPr>
        <w:pStyle w:val="GvdeMetni"/>
      </w:pPr>
      <w:r w:rsidRPr="00C8264B">
        <w:t>Program is running.</w:t>
      </w:r>
    </w:p>
    <w:p w:rsidR="008734F4" w:rsidRPr="00C8264B" w:rsidRDefault="008734F4" w:rsidP="00946AA4">
      <w:pPr>
        <w:pStyle w:val="GvdeMetni"/>
      </w:pPr>
      <w:r w:rsidRPr="00C8264B">
        <w:t>There is no simulation in progress.</w:t>
      </w:r>
    </w:p>
    <w:p w:rsidR="008734F4" w:rsidRPr="00C8264B" w:rsidRDefault="008734F4" w:rsidP="00946AA4">
      <w:pPr>
        <w:pStyle w:val="GvdeMetni"/>
      </w:pPr>
      <w:r w:rsidRPr="00C8264B">
        <w:lastRenderedPageBreak/>
        <w:t>User is logged in.</w:t>
      </w:r>
    </w:p>
    <w:p w:rsidR="008734F4" w:rsidRPr="00C8264B" w:rsidRDefault="008734F4" w:rsidP="00946AA4">
      <w:pPr>
        <w:pStyle w:val="GvdeMetni"/>
      </w:pPr>
      <w:r w:rsidRPr="00C8264B">
        <w:t xml:space="preserve">There is no </w:t>
      </w:r>
      <w:r w:rsidR="00C46F3A" w:rsidRPr="00C8264B">
        <w:t>track</w:t>
      </w:r>
      <w:r w:rsidRPr="00C8264B">
        <w:t xml:space="preserve"> existing.</w:t>
      </w:r>
    </w:p>
    <w:p w:rsidR="008734F4" w:rsidRPr="00C8264B" w:rsidRDefault="008734F4" w:rsidP="00946AA4">
      <w:pPr>
        <w:pStyle w:val="GvdeMetni"/>
      </w:pPr>
      <w:r w:rsidRPr="00C8264B">
        <w:t>Flow of Events:</w:t>
      </w:r>
    </w:p>
    <w:p w:rsidR="008734F4" w:rsidRPr="00C8264B" w:rsidRDefault="008734F4" w:rsidP="00AE2E97">
      <w:pPr>
        <w:pStyle w:val="GvdeMetni"/>
        <w:numPr>
          <w:ilvl w:val="0"/>
          <w:numId w:val="10"/>
        </w:numPr>
      </w:pPr>
      <w:r w:rsidRPr="00C8264B">
        <w:t xml:space="preserve">Ertuğrul presses the button for adding new </w:t>
      </w:r>
      <w:r w:rsidR="00C46F3A" w:rsidRPr="00C8264B">
        <w:t>line</w:t>
      </w:r>
      <w:r w:rsidRPr="00C8264B">
        <w:t>.</w:t>
      </w:r>
    </w:p>
    <w:p w:rsidR="008734F4" w:rsidRPr="00C8264B" w:rsidRDefault="008734F4" w:rsidP="00AE2E97">
      <w:pPr>
        <w:pStyle w:val="GvdeMetni"/>
        <w:numPr>
          <w:ilvl w:val="0"/>
          <w:numId w:val="10"/>
        </w:numPr>
      </w:pPr>
      <w:r w:rsidRPr="00C8264B">
        <w:t xml:space="preserve">Ertuğrul specifies the properties of the </w:t>
      </w:r>
      <w:r w:rsidR="00C46F3A" w:rsidRPr="00C8264B">
        <w:t>line</w:t>
      </w:r>
      <w:r w:rsidRPr="00C8264B">
        <w:t>.</w:t>
      </w:r>
    </w:p>
    <w:p w:rsidR="008734F4" w:rsidRPr="00C8264B" w:rsidRDefault="008734F4" w:rsidP="00AE2E97">
      <w:pPr>
        <w:pStyle w:val="GvdeMetni"/>
        <w:numPr>
          <w:ilvl w:val="1"/>
          <w:numId w:val="10"/>
        </w:numPr>
      </w:pPr>
      <w:r w:rsidRPr="00C8264B">
        <w:t>Ertuğrul can specify</w:t>
      </w:r>
      <w:r w:rsidR="00C46F3A" w:rsidRPr="00C8264B">
        <w:t xml:space="preserve"> the minimum distance between stations</w:t>
      </w:r>
      <w:r w:rsidRPr="00C8264B">
        <w:t>.</w:t>
      </w:r>
    </w:p>
    <w:p w:rsidR="00C46F3A" w:rsidRPr="00C8264B" w:rsidRDefault="00C46F3A" w:rsidP="00AE2E97">
      <w:pPr>
        <w:pStyle w:val="GvdeMetni"/>
        <w:numPr>
          <w:ilvl w:val="1"/>
          <w:numId w:val="10"/>
        </w:numPr>
      </w:pPr>
      <w:r w:rsidRPr="00C8264B">
        <w:t>Ertuğrul can specify the maximum length of the track.</w:t>
      </w:r>
    </w:p>
    <w:p w:rsidR="00C46F3A" w:rsidRPr="00C8264B" w:rsidRDefault="00C46F3A" w:rsidP="00AE2E97">
      <w:pPr>
        <w:pStyle w:val="GvdeMetni"/>
        <w:numPr>
          <w:ilvl w:val="1"/>
          <w:numId w:val="10"/>
        </w:numPr>
      </w:pPr>
      <w:r w:rsidRPr="00C8264B">
        <w:t>Ertuğrul can specify the maximum station count in the line.</w:t>
      </w:r>
    </w:p>
    <w:p w:rsidR="008734F4" w:rsidRPr="00C8264B" w:rsidRDefault="008734F4" w:rsidP="00AE2E97">
      <w:pPr>
        <w:pStyle w:val="GvdeMetni"/>
        <w:numPr>
          <w:ilvl w:val="1"/>
          <w:numId w:val="10"/>
        </w:numPr>
      </w:pPr>
      <w:r w:rsidRPr="00C8264B">
        <w:t>Ertuğrul</w:t>
      </w:r>
      <w:r w:rsidR="00C46F3A" w:rsidRPr="00C8264B">
        <w:t>can specify the name of the line</w:t>
      </w:r>
      <w:r w:rsidRPr="00C8264B">
        <w:t>.</w:t>
      </w:r>
    </w:p>
    <w:p w:rsidR="00C46F3A" w:rsidRPr="00C8264B" w:rsidRDefault="00C46F3A" w:rsidP="00AE2E97">
      <w:pPr>
        <w:pStyle w:val="GvdeMetni"/>
        <w:numPr>
          <w:ilvl w:val="1"/>
          <w:numId w:val="10"/>
        </w:numPr>
      </w:pPr>
      <w:r w:rsidRPr="00C8264B">
        <w:t>Ertuğrul can specify the name of the first station.</w:t>
      </w:r>
    </w:p>
    <w:p w:rsidR="00C46F3A" w:rsidRPr="00C8264B" w:rsidRDefault="00C46F3A" w:rsidP="00AE2E97">
      <w:pPr>
        <w:pStyle w:val="GvdeMetni"/>
        <w:numPr>
          <w:ilvl w:val="1"/>
          <w:numId w:val="10"/>
        </w:numPr>
      </w:pPr>
      <w:r w:rsidRPr="00C8264B">
        <w:t>Ertuğrul can specify names and the positions of the following stations.</w:t>
      </w:r>
    </w:p>
    <w:p w:rsidR="008734F4" w:rsidRPr="00C8264B" w:rsidRDefault="008734F4" w:rsidP="00AE2E97">
      <w:pPr>
        <w:pStyle w:val="GvdeMetni"/>
        <w:numPr>
          <w:ilvl w:val="0"/>
          <w:numId w:val="10"/>
        </w:numPr>
      </w:pPr>
      <w:r w:rsidRPr="00C8264B">
        <w:t xml:space="preserve">If </w:t>
      </w:r>
      <w:r w:rsidR="00C46F3A" w:rsidRPr="00C8264B">
        <w:t>any</w:t>
      </w:r>
      <w:r w:rsidRPr="00C8264B">
        <w:t xml:space="preserve"> station is overlapping with another staion, or it is conflicting with the line spesifications, Ertuğrul will see a warning.</w:t>
      </w:r>
    </w:p>
    <w:p w:rsidR="008734F4" w:rsidRPr="00C8264B" w:rsidRDefault="008734F4" w:rsidP="00AE2E97">
      <w:pPr>
        <w:pStyle w:val="GvdeMetni"/>
        <w:numPr>
          <w:ilvl w:val="0"/>
          <w:numId w:val="10"/>
        </w:numPr>
      </w:pPr>
      <w:r w:rsidRPr="00C8264B">
        <w:t>If there is no warning Ertuğtul can confirm</w:t>
      </w:r>
      <w:r w:rsidR="00C46F3A" w:rsidRPr="00C8264B">
        <w:t xml:space="preserve"> the creation of the line</w:t>
      </w:r>
      <w:r w:rsidRPr="00C8264B">
        <w:t>.</w:t>
      </w:r>
    </w:p>
    <w:p w:rsidR="008734F4" w:rsidRPr="00C8264B" w:rsidRDefault="008734F4" w:rsidP="00AE2E97">
      <w:pPr>
        <w:pStyle w:val="GvdeMetni"/>
        <w:numPr>
          <w:ilvl w:val="0"/>
          <w:numId w:val="10"/>
        </w:numPr>
      </w:pPr>
      <w:r w:rsidRPr="00C8264B">
        <w:t xml:space="preserve">The </w:t>
      </w:r>
      <w:r w:rsidR="00C46F3A" w:rsidRPr="00C8264B">
        <w:t>track will be added to the line.</w:t>
      </w:r>
    </w:p>
    <w:p w:rsidR="008734F4" w:rsidRPr="00C8264B" w:rsidRDefault="008734F4" w:rsidP="00946AA4">
      <w:pPr>
        <w:pStyle w:val="GvdeMetni"/>
      </w:pPr>
      <w:r w:rsidRPr="00C8264B">
        <w:t xml:space="preserve">Exit Condition: </w:t>
      </w:r>
    </w:p>
    <w:p w:rsidR="008734F4" w:rsidRPr="00C8264B" w:rsidRDefault="008734F4" w:rsidP="00946AA4">
      <w:pPr>
        <w:pStyle w:val="GvdeMetni"/>
      </w:pPr>
      <w:r w:rsidRPr="00C8264B">
        <w:tab/>
        <w:t xml:space="preserve">The </w:t>
      </w:r>
      <w:r w:rsidR="00C46F3A" w:rsidRPr="00C8264B">
        <w:t>new trak is added or the track addition process is aborted.</w:t>
      </w:r>
    </w:p>
    <w:p w:rsidR="00C46F3A" w:rsidRPr="00C8264B" w:rsidRDefault="00C46F3A" w:rsidP="00C8264B">
      <w:pPr>
        <w:pStyle w:val="Balk3"/>
        <w:numPr>
          <w:ilvl w:val="0"/>
          <w:numId w:val="0"/>
        </w:numPr>
      </w:pPr>
      <w:bookmarkStart w:id="16" w:name="_Toc414710341"/>
      <w:r w:rsidRPr="00C8264B">
        <w:t>Use Case Name:  Adding a train</w:t>
      </w:r>
      <w:bookmarkEnd w:id="16"/>
    </w:p>
    <w:p w:rsidR="00C46F3A" w:rsidRPr="00C8264B" w:rsidRDefault="00C46F3A" w:rsidP="00C8264B">
      <w:pPr>
        <w:pStyle w:val="Balk3"/>
        <w:numPr>
          <w:ilvl w:val="0"/>
          <w:numId w:val="0"/>
        </w:numPr>
      </w:pPr>
      <w:bookmarkStart w:id="17" w:name="_Toc414710342"/>
      <w:r w:rsidRPr="00C8264B">
        <w:t>Participating actors: User ( Ertuğrul)</w:t>
      </w:r>
      <w:bookmarkEnd w:id="17"/>
    </w:p>
    <w:p w:rsidR="00C46F3A" w:rsidRPr="00C8264B" w:rsidRDefault="00C46F3A" w:rsidP="00C8264B">
      <w:pPr>
        <w:pStyle w:val="Balk3"/>
        <w:numPr>
          <w:ilvl w:val="0"/>
          <w:numId w:val="0"/>
        </w:numPr>
      </w:pPr>
      <w:bookmarkStart w:id="18" w:name="_Toc414710343"/>
      <w:r w:rsidRPr="00C8264B">
        <w:t>Entry Conditions:</w:t>
      </w:r>
      <w:bookmarkEnd w:id="18"/>
    </w:p>
    <w:p w:rsidR="00C46F3A" w:rsidRPr="00C8264B" w:rsidRDefault="00C46F3A" w:rsidP="00946AA4">
      <w:pPr>
        <w:pStyle w:val="GvdeMetni"/>
      </w:pPr>
      <w:r w:rsidRPr="00C8264B">
        <w:t>Program is running.</w:t>
      </w:r>
    </w:p>
    <w:p w:rsidR="00C46F3A" w:rsidRPr="00C8264B" w:rsidRDefault="00C46F3A" w:rsidP="00946AA4">
      <w:pPr>
        <w:pStyle w:val="GvdeMetni"/>
      </w:pPr>
      <w:r w:rsidRPr="00C8264B">
        <w:t>There is no simulation in progress.</w:t>
      </w:r>
    </w:p>
    <w:p w:rsidR="00C46F3A" w:rsidRPr="00C8264B" w:rsidRDefault="00C46F3A" w:rsidP="00946AA4">
      <w:pPr>
        <w:pStyle w:val="GvdeMetni"/>
      </w:pPr>
      <w:r w:rsidRPr="00C8264B">
        <w:t>User is logged in.</w:t>
      </w:r>
    </w:p>
    <w:p w:rsidR="00C46F3A" w:rsidRPr="00C8264B" w:rsidRDefault="00C46F3A" w:rsidP="00946AA4">
      <w:pPr>
        <w:pStyle w:val="GvdeMetni"/>
      </w:pPr>
      <w:r w:rsidRPr="00C8264B">
        <w:t>There is a track existing with at least 2 stations.</w:t>
      </w:r>
    </w:p>
    <w:p w:rsidR="00C46F3A" w:rsidRPr="00C8264B" w:rsidRDefault="00C46F3A" w:rsidP="00946AA4">
      <w:pPr>
        <w:pStyle w:val="GvdeMetni"/>
      </w:pPr>
      <w:r w:rsidRPr="00C8264B">
        <w:t>Flow of Events:</w:t>
      </w:r>
    </w:p>
    <w:p w:rsidR="00C46F3A" w:rsidRPr="00C8264B" w:rsidRDefault="00C46F3A" w:rsidP="00946AA4">
      <w:pPr>
        <w:pStyle w:val="GvdeMetni"/>
      </w:pPr>
      <w:r w:rsidRPr="00C8264B">
        <w:t>Ertuğrul presses the button for adding new train.</w:t>
      </w:r>
    </w:p>
    <w:p w:rsidR="00C46F3A" w:rsidRPr="00C8264B" w:rsidRDefault="00C46F3A" w:rsidP="00946AA4">
      <w:pPr>
        <w:pStyle w:val="GvdeMetni"/>
      </w:pPr>
      <w:r w:rsidRPr="00C8264B">
        <w:t>Ertuğrul specifies the properties of the train.</w:t>
      </w:r>
    </w:p>
    <w:p w:rsidR="00C46F3A" w:rsidRPr="00C8264B" w:rsidRDefault="00C46F3A" w:rsidP="00946AA4">
      <w:pPr>
        <w:pStyle w:val="GvdeMetni"/>
      </w:pPr>
      <w:r w:rsidRPr="00C8264B">
        <w:tab/>
        <w:t xml:space="preserve">Ertuğrul can specify which </w:t>
      </w:r>
      <w:r w:rsidR="001E5C53" w:rsidRPr="00C8264B">
        <w:t>train dispacher</w:t>
      </w:r>
      <w:r w:rsidRPr="00C8264B">
        <w:t xml:space="preserve"> the train will start it's service.</w:t>
      </w:r>
    </w:p>
    <w:p w:rsidR="00C46F3A" w:rsidRPr="00C8264B" w:rsidRDefault="00C46F3A" w:rsidP="00946AA4">
      <w:pPr>
        <w:pStyle w:val="GvdeMetni"/>
      </w:pPr>
      <w:r w:rsidRPr="00C8264B">
        <w:tab/>
        <w:t>Ertuğrul can specify the capacity of the train.</w:t>
      </w:r>
    </w:p>
    <w:p w:rsidR="00C46F3A" w:rsidRPr="00C8264B" w:rsidRDefault="00C46F3A" w:rsidP="00946AA4">
      <w:pPr>
        <w:pStyle w:val="GvdeMetni"/>
      </w:pPr>
      <w:r w:rsidRPr="00C8264B">
        <w:lastRenderedPageBreak/>
        <w:tab/>
        <w:t xml:space="preserve">Ertuğrul can specify the </w:t>
      </w:r>
      <w:r w:rsidR="00EC57D2" w:rsidRPr="00C8264B">
        <w:t>count of the waggon.</w:t>
      </w:r>
    </w:p>
    <w:p w:rsidR="00EC57D2" w:rsidRPr="00C8264B" w:rsidRDefault="00EC57D2" w:rsidP="00946AA4">
      <w:pPr>
        <w:pStyle w:val="GvdeMetni"/>
      </w:pPr>
      <w:r w:rsidRPr="00C8264B">
        <w:tab/>
        <w:t>Ertuğtrul can specify the maximum capcity of each waggon.</w:t>
      </w:r>
    </w:p>
    <w:p w:rsidR="004720A7" w:rsidRPr="00C8264B" w:rsidRDefault="004720A7" w:rsidP="00946AA4">
      <w:pPr>
        <w:pStyle w:val="GvdeMetni"/>
      </w:pPr>
      <w:r w:rsidRPr="00C8264B">
        <w:tab/>
        <w:t>Ertuğrul can specify the departure time table for the train.</w:t>
      </w:r>
    </w:p>
    <w:p w:rsidR="004720A7" w:rsidRPr="00C8264B" w:rsidRDefault="004720A7" w:rsidP="00946AA4">
      <w:pPr>
        <w:pStyle w:val="GvdeMetni"/>
      </w:pPr>
      <w:r w:rsidRPr="00C8264B">
        <w:tab/>
        <w:t xml:space="preserve">Ertuğrul can specify the directions which the train will go at each departure time. </w:t>
      </w:r>
    </w:p>
    <w:p w:rsidR="00EC57D2" w:rsidRPr="00C8264B" w:rsidRDefault="00EC57D2" w:rsidP="00946AA4">
      <w:pPr>
        <w:pStyle w:val="GvdeMetni"/>
      </w:pPr>
      <w:r w:rsidRPr="00C8264B">
        <w:t>If the waggoncoun is more than the stations can handle, the program will give a warning.</w:t>
      </w:r>
    </w:p>
    <w:p w:rsidR="00C46F3A" w:rsidRPr="00C8264B" w:rsidRDefault="00C46F3A" w:rsidP="00946AA4">
      <w:pPr>
        <w:pStyle w:val="GvdeMetni"/>
      </w:pPr>
      <w:r w:rsidRPr="00C8264B">
        <w:t xml:space="preserve">If there is no warning Ertuğtul can confirm the </w:t>
      </w:r>
      <w:r w:rsidR="00EC57D2" w:rsidRPr="00C8264B">
        <w:t>addition</w:t>
      </w:r>
      <w:r w:rsidRPr="00C8264B">
        <w:t xml:space="preserve"> of the </w:t>
      </w:r>
      <w:r w:rsidR="00EC57D2" w:rsidRPr="00C8264B">
        <w:t>train</w:t>
      </w:r>
      <w:r w:rsidRPr="00C8264B">
        <w:t>.</w:t>
      </w:r>
    </w:p>
    <w:p w:rsidR="00C46F3A" w:rsidRPr="00C8264B" w:rsidRDefault="00C46F3A" w:rsidP="00946AA4">
      <w:pPr>
        <w:pStyle w:val="GvdeMetni"/>
      </w:pPr>
      <w:r w:rsidRPr="00C8264B">
        <w:t xml:space="preserve">The </w:t>
      </w:r>
      <w:r w:rsidR="00EC57D2" w:rsidRPr="00C8264B">
        <w:t>train</w:t>
      </w:r>
      <w:r w:rsidRPr="00C8264B">
        <w:t xml:space="preserve"> will be added to the line system.</w:t>
      </w:r>
    </w:p>
    <w:p w:rsidR="00C46F3A" w:rsidRPr="00C8264B" w:rsidRDefault="00C46F3A" w:rsidP="00946AA4">
      <w:pPr>
        <w:pStyle w:val="GvdeMetni"/>
      </w:pPr>
      <w:r w:rsidRPr="00C8264B">
        <w:t xml:space="preserve">Exit Condition: </w:t>
      </w:r>
    </w:p>
    <w:p w:rsidR="00C46F3A" w:rsidRPr="00C8264B" w:rsidRDefault="00C46F3A" w:rsidP="00946AA4">
      <w:pPr>
        <w:pStyle w:val="GvdeMetni"/>
      </w:pPr>
      <w:r w:rsidRPr="00C8264B">
        <w:tab/>
        <w:t xml:space="preserve">The </w:t>
      </w:r>
      <w:r w:rsidR="004720A7" w:rsidRPr="00C8264B">
        <w:t>train is added to the dispaching queue of the dispaceher.</w:t>
      </w:r>
    </w:p>
    <w:p w:rsidR="00C46F3A" w:rsidRPr="00C8264B" w:rsidRDefault="00C46F3A" w:rsidP="00946AA4">
      <w:pPr>
        <w:pStyle w:val="GvdeMetni"/>
      </w:pPr>
    </w:p>
    <w:p w:rsidR="00FB049D" w:rsidRPr="00C8264B" w:rsidRDefault="00FB049D" w:rsidP="00C8264B">
      <w:pPr>
        <w:pStyle w:val="Balk3"/>
        <w:numPr>
          <w:ilvl w:val="0"/>
          <w:numId w:val="0"/>
        </w:numPr>
      </w:pPr>
      <w:r w:rsidRPr="00C8264B">
        <w:t>Use Case Name:  Add Train Dispacher</w:t>
      </w:r>
    </w:p>
    <w:p w:rsidR="00FB049D" w:rsidRPr="00C8264B" w:rsidRDefault="00FB049D" w:rsidP="00C8264B">
      <w:pPr>
        <w:pStyle w:val="Balk3"/>
        <w:numPr>
          <w:ilvl w:val="0"/>
          <w:numId w:val="0"/>
        </w:numPr>
      </w:pPr>
      <w:r w:rsidRPr="00C8264B">
        <w:t>Participating actors: User ( Ertuğrul)</w:t>
      </w:r>
    </w:p>
    <w:p w:rsidR="00FB049D" w:rsidRPr="00C8264B" w:rsidRDefault="00FB049D" w:rsidP="00C8264B">
      <w:pPr>
        <w:pStyle w:val="Balk3"/>
        <w:numPr>
          <w:ilvl w:val="0"/>
          <w:numId w:val="0"/>
        </w:numPr>
      </w:pPr>
      <w:r w:rsidRPr="00C8264B">
        <w:t>Entry Conditions:</w:t>
      </w:r>
    </w:p>
    <w:p w:rsidR="00FB049D" w:rsidRPr="00C8264B" w:rsidRDefault="00FB049D" w:rsidP="00946AA4">
      <w:pPr>
        <w:pStyle w:val="GvdeMetni"/>
      </w:pPr>
      <w:r w:rsidRPr="00C8264B">
        <w:t>Program is running.</w:t>
      </w:r>
    </w:p>
    <w:p w:rsidR="00FB049D" w:rsidRPr="00C8264B" w:rsidRDefault="00FB049D" w:rsidP="00946AA4">
      <w:pPr>
        <w:pStyle w:val="GvdeMetni"/>
      </w:pPr>
      <w:r w:rsidRPr="00C8264B">
        <w:t>There is no simulation in progress.</w:t>
      </w:r>
    </w:p>
    <w:p w:rsidR="00FB049D" w:rsidRPr="00C8264B" w:rsidRDefault="00FB049D" w:rsidP="00946AA4">
      <w:pPr>
        <w:pStyle w:val="GvdeMetni"/>
      </w:pPr>
      <w:r w:rsidRPr="00C8264B">
        <w:t>User is logged in.</w:t>
      </w:r>
    </w:p>
    <w:p w:rsidR="00FB049D" w:rsidRPr="00C8264B" w:rsidRDefault="00FB049D" w:rsidP="00946AA4">
      <w:pPr>
        <w:pStyle w:val="GvdeMetni"/>
      </w:pPr>
      <w:r w:rsidRPr="00C8264B">
        <w:t>There is a track existing with at least 2 stations.</w:t>
      </w:r>
    </w:p>
    <w:p w:rsidR="00FB049D" w:rsidRPr="00C8264B" w:rsidRDefault="00FB049D" w:rsidP="00946AA4">
      <w:pPr>
        <w:pStyle w:val="GvdeMetni"/>
      </w:pPr>
      <w:r w:rsidRPr="00C8264B">
        <w:t>Flow of Events:</w:t>
      </w:r>
    </w:p>
    <w:p w:rsidR="001E5C53" w:rsidRPr="00C8264B" w:rsidRDefault="00FB049D" w:rsidP="00946AA4">
      <w:pPr>
        <w:pStyle w:val="GvdeMetni"/>
      </w:pPr>
      <w:r w:rsidRPr="00C8264B">
        <w:t>Ertuğrul presses the button for adding new train</w:t>
      </w:r>
      <w:r w:rsidR="001E5C53" w:rsidRPr="00C8264B">
        <w:t>dispatcher</w:t>
      </w:r>
      <w:r w:rsidRPr="00C8264B">
        <w:t>.</w:t>
      </w:r>
    </w:p>
    <w:p w:rsidR="001E5C53" w:rsidRPr="00C8264B" w:rsidRDefault="001E5C53" w:rsidP="00946AA4">
      <w:pPr>
        <w:pStyle w:val="GvdeMetni"/>
      </w:pPr>
      <w:r w:rsidRPr="00C8264B">
        <w:t xml:space="preserve">If there is a </w:t>
      </w:r>
      <w:r w:rsidR="00F12518" w:rsidRPr="00C8264B">
        <w:t>dispatcher</w:t>
      </w:r>
      <w:r w:rsidRPr="00C8264B">
        <w:t xml:space="preserve"> on the station, Ertuğrul will see a warning message.</w:t>
      </w:r>
    </w:p>
    <w:p w:rsidR="00FB049D" w:rsidRPr="00C8264B" w:rsidRDefault="00FB049D" w:rsidP="00946AA4">
      <w:pPr>
        <w:pStyle w:val="GvdeMetni"/>
      </w:pPr>
      <w:r w:rsidRPr="00C8264B">
        <w:t>Ertuğrul specifies the properties of the train</w:t>
      </w:r>
      <w:r w:rsidR="001E5C53" w:rsidRPr="00C8264B">
        <w:t xml:space="preserve"> dispatcher</w:t>
      </w:r>
      <w:r w:rsidRPr="00C8264B">
        <w:t>.</w:t>
      </w:r>
    </w:p>
    <w:p w:rsidR="001E5C53" w:rsidRPr="00C8264B" w:rsidRDefault="00FB049D" w:rsidP="00946AA4">
      <w:pPr>
        <w:pStyle w:val="GvdeMetni"/>
      </w:pPr>
      <w:r w:rsidRPr="00C8264B">
        <w:tab/>
        <w:t>Ertuğrul</w:t>
      </w:r>
      <w:r w:rsidR="001E5C53" w:rsidRPr="00C8264B">
        <w:t>must</w:t>
      </w:r>
      <w:r w:rsidRPr="00C8264B">
        <w:t xml:space="preserve"> specify which station the train</w:t>
      </w:r>
      <w:r w:rsidR="001E5C53" w:rsidRPr="00C8264B">
        <w:t xml:space="preserve"> dispatcher</w:t>
      </w:r>
      <w:r w:rsidRPr="00C8264B">
        <w:t xml:space="preserve"> will </w:t>
      </w:r>
      <w:r w:rsidR="001E5C53" w:rsidRPr="00C8264B">
        <w:t>work at.</w:t>
      </w:r>
    </w:p>
    <w:p w:rsidR="001E5C53" w:rsidRPr="00C8264B" w:rsidRDefault="00FB049D" w:rsidP="00946AA4">
      <w:pPr>
        <w:pStyle w:val="GvdeMetni"/>
      </w:pPr>
      <w:r w:rsidRPr="00C8264B">
        <w:tab/>
        <w:t>Ertuğtrul can specify which way the train will move initially.</w:t>
      </w:r>
    </w:p>
    <w:p w:rsidR="00FB049D" w:rsidRPr="00C8264B" w:rsidRDefault="00FB049D" w:rsidP="00946AA4">
      <w:pPr>
        <w:pStyle w:val="GvdeMetni"/>
      </w:pPr>
      <w:r w:rsidRPr="00C8264B">
        <w:t xml:space="preserve">Exit Condition: </w:t>
      </w:r>
    </w:p>
    <w:p w:rsidR="00FB049D" w:rsidRPr="00C8264B" w:rsidRDefault="00FB049D" w:rsidP="00946AA4">
      <w:pPr>
        <w:pStyle w:val="GvdeMetni"/>
      </w:pPr>
      <w:r w:rsidRPr="00C8264B">
        <w:tab/>
        <w:t xml:space="preserve">The </w:t>
      </w:r>
      <w:r w:rsidR="001E5C53" w:rsidRPr="00C8264B">
        <w:t xml:space="preserve">train </w:t>
      </w:r>
      <w:r w:rsidR="00F12518" w:rsidRPr="00C8264B">
        <w:t>dispatcher</w:t>
      </w:r>
      <w:r w:rsidRPr="00C8264B">
        <w:t xml:space="preserve"> is adde</w:t>
      </w:r>
      <w:r w:rsidR="00F12518" w:rsidRPr="00C8264B">
        <w:t>d</w:t>
      </w:r>
      <w:r w:rsidR="001E5C53" w:rsidRPr="00C8264B">
        <w:t xml:space="preserve"> to the station</w:t>
      </w:r>
      <w:r w:rsidRPr="00C8264B">
        <w:t xml:space="preserve">, or the </w:t>
      </w:r>
      <w:r w:rsidR="001E5C53" w:rsidRPr="00C8264B">
        <w:t xml:space="preserve">existing </w:t>
      </w:r>
      <w:r w:rsidR="00F12518" w:rsidRPr="00C8264B">
        <w:t>dispatcher</w:t>
      </w:r>
      <w:r w:rsidR="001E5C53" w:rsidRPr="00C8264B">
        <w:t xml:space="preserve"> is </w:t>
      </w:r>
      <w:r w:rsidR="00F12518" w:rsidRPr="00C8264B">
        <w:t>overridden</w:t>
      </w:r>
      <w:r w:rsidR="001E5C53" w:rsidRPr="00C8264B">
        <w:t>.</w:t>
      </w:r>
    </w:p>
    <w:p w:rsidR="008734F4" w:rsidRPr="00C8264B" w:rsidRDefault="008734F4" w:rsidP="00946AA4">
      <w:pPr>
        <w:pStyle w:val="GvdeMetni"/>
      </w:pPr>
    </w:p>
    <w:p w:rsidR="00F12518" w:rsidRPr="00C8264B" w:rsidRDefault="00F12518" w:rsidP="00C8264B">
      <w:pPr>
        <w:pStyle w:val="Balk3"/>
        <w:numPr>
          <w:ilvl w:val="0"/>
          <w:numId w:val="0"/>
        </w:numPr>
      </w:pPr>
      <w:r w:rsidRPr="00C8264B">
        <w:lastRenderedPageBreak/>
        <w:t xml:space="preserve">Use Case Name:  Simulate </w:t>
      </w:r>
      <w:r w:rsidR="00C8264B" w:rsidRPr="00C8264B">
        <w:t>the</w:t>
      </w:r>
      <w:r w:rsidRPr="00C8264B">
        <w:t xml:space="preserve"> System</w:t>
      </w:r>
    </w:p>
    <w:p w:rsidR="00F12518" w:rsidRPr="00C8264B" w:rsidRDefault="00F12518" w:rsidP="00C8264B">
      <w:pPr>
        <w:pStyle w:val="Balk3"/>
        <w:numPr>
          <w:ilvl w:val="0"/>
          <w:numId w:val="0"/>
        </w:numPr>
      </w:pPr>
      <w:r w:rsidRPr="00C8264B">
        <w:t>Participating actors: User ( Ertuğrul)</w:t>
      </w:r>
    </w:p>
    <w:p w:rsidR="00F12518" w:rsidRPr="00C8264B" w:rsidRDefault="00F12518" w:rsidP="00C8264B">
      <w:pPr>
        <w:pStyle w:val="Balk3"/>
        <w:numPr>
          <w:ilvl w:val="0"/>
          <w:numId w:val="0"/>
        </w:numPr>
      </w:pPr>
      <w:r w:rsidRPr="00C8264B">
        <w:t>Entry Conditions:</w:t>
      </w:r>
    </w:p>
    <w:p w:rsidR="00F12518" w:rsidRPr="00C8264B" w:rsidRDefault="00F12518" w:rsidP="00946AA4">
      <w:pPr>
        <w:pStyle w:val="GvdeMetni"/>
      </w:pPr>
      <w:r w:rsidRPr="00C8264B">
        <w:t>Program is running.</w:t>
      </w:r>
    </w:p>
    <w:p w:rsidR="00F12518" w:rsidRPr="00C8264B" w:rsidRDefault="00F12518" w:rsidP="00946AA4">
      <w:pPr>
        <w:pStyle w:val="GvdeMetni"/>
      </w:pPr>
      <w:r w:rsidRPr="00C8264B">
        <w:t>There is no simulation in progress.</w:t>
      </w:r>
    </w:p>
    <w:p w:rsidR="00F12518" w:rsidRPr="00C8264B" w:rsidRDefault="00F12518" w:rsidP="00946AA4">
      <w:pPr>
        <w:pStyle w:val="GvdeMetni"/>
      </w:pPr>
      <w:r w:rsidRPr="00C8264B">
        <w:t>User is logged in.</w:t>
      </w:r>
    </w:p>
    <w:p w:rsidR="00F12518" w:rsidRPr="00C8264B" w:rsidRDefault="00F12518" w:rsidP="00946AA4">
      <w:pPr>
        <w:pStyle w:val="GvdeMetni"/>
      </w:pPr>
      <w:r w:rsidRPr="00C8264B">
        <w:t>There is a track existing with at least 2 stations.</w:t>
      </w:r>
    </w:p>
    <w:p w:rsidR="00F12518" w:rsidRPr="00C8264B" w:rsidRDefault="00F12518" w:rsidP="00946AA4">
      <w:pPr>
        <w:pStyle w:val="GvdeMetni"/>
      </w:pPr>
      <w:r w:rsidRPr="00C8264B">
        <w:t>There is at least one train dispatcher on one of the stations.</w:t>
      </w:r>
    </w:p>
    <w:p w:rsidR="00F12518" w:rsidRPr="00C8264B" w:rsidRDefault="00F12518" w:rsidP="00946AA4">
      <w:pPr>
        <w:pStyle w:val="GvdeMetni"/>
      </w:pPr>
      <w:r w:rsidRPr="00C8264B">
        <w:t>Flow of Events:</w:t>
      </w:r>
    </w:p>
    <w:p w:rsidR="00F12518" w:rsidRPr="00C8264B" w:rsidRDefault="00F12518" w:rsidP="00946AA4">
      <w:pPr>
        <w:pStyle w:val="GvdeMetni"/>
      </w:pPr>
      <w:r w:rsidRPr="00C8264B">
        <w:t>Ertuğrul presses the button for starting the simulation.</w:t>
      </w:r>
    </w:p>
    <w:p w:rsidR="00F12518" w:rsidRPr="00C8264B" w:rsidRDefault="00F12518" w:rsidP="00946AA4">
      <w:pPr>
        <w:pStyle w:val="GvdeMetni"/>
      </w:pPr>
      <w:r w:rsidRPr="00C8264B">
        <w:t>Ertuğrul will see the simulation results in the screen.</w:t>
      </w:r>
    </w:p>
    <w:p w:rsidR="00F12518" w:rsidRPr="00C8264B" w:rsidRDefault="00F12518" w:rsidP="00946AA4">
      <w:pPr>
        <w:pStyle w:val="GvdeMetni"/>
      </w:pPr>
      <w:r w:rsidRPr="00C8264B">
        <w:t xml:space="preserve">Ertuğrul can adjust the </w:t>
      </w:r>
      <w:r w:rsidR="00126CB6" w:rsidRPr="00C8264B">
        <w:t>speed of the simulation.</w:t>
      </w:r>
    </w:p>
    <w:p w:rsidR="00126CB6" w:rsidRPr="00C8264B" w:rsidRDefault="00126CB6" w:rsidP="00946AA4">
      <w:pPr>
        <w:pStyle w:val="GvdeMetni"/>
      </w:pPr>
      <w:r w:rsidRPr="00C8264B">
        <w:t>Ertuğrul can stop the simulation.</w:t>
      </w:r>
    </w:p>
    <w:p w:rsidR="00126CB6" w:rsidRPr="00C8264B" w:rsidRDefault="00126CB6" w:rsidP="00946AA4">
      <w:pPr>
        <w:pStyle w:val="GvdeMetni"/>
      </w:pPr>
      <w:r w:rsidRPr="00C8264B">
        <w:t>After stopping Ertuğrul can save the process</w:t>
      </w:r>
      <w:r w:rsidR="00C8264B" w:rsidRPr="00C8264B">
        <w:t>simulated</w:t>
      </w:r>
      <w:r w:rsidRPr="00C8264B">
        <w:t>.</w:t>
      </w:r>
    </w:p>
    <w:p w:rsidR="00F12518" w:rsidRPr="00C8264B" w:rsidRDefault="00F12518" w:rsidP="00946AA4">
      <w:pPr>
        <w:pStyle w:val="GvdeMetni"/>
      </w:pPr>
      <w:r w:rsidRPr="00C8264B">
        <w:t xml:space="preserve">Exit Condition: </w:t>
      </w:r>
    </w:p>
    <w:p w:rsidR="00F12518" w:rsidRPr="00C8264B" w:rsidRDefault="00126CB6" w:rsidP="00946AA4">
      <w:pPr>
        <w:pStyle w:val="GvdeMetni"/>
      </w:pPr>
      <w:r w:rsidRPr="00C8264B">
        <w:tab/>
        <w:t>The simulation process is either saved or nothing happens.</w:t>
      </w:r>
    </w:p>
    <w:p w:rsidR="00C662C6" w:rsidRPr="00C8264B" w:rsidRDefault="00C662C6" w:rsidP="00946AA4">
      <w:pPr>
        <w:pStyle w:val="GvdeMetni"/>
      </w:pPr>
    </w:p>
    <w:p w:rsidR="00C662C6" w:rsidRPr="00C8264B" w:rsidRDefault="00C662C6" w:rsidP="00946AA4">
      <w:pPr>
        <w:pStyle w:val="GvdeMetni"/>
      </w:pPr>
    </w:p>
    <w:p w:rsidR="00B32337" w:rsidRPr="00C8264B" w:rsidRDefault="00B32337" w:rsidP="00C8264B">
      <w:pPr>
        <w:rPr>
          <w:rFonts w:asciiTheme="minorHAnsi" w:hAnsiTheme="minorHAnsi"/>
          <w:spacing w:val="10"/>
          <w:kern w:val="28"/>
          <w:sz w:val="22"/>
        </w:rPr>
      </w:pPr>
      <w:bookmarkStart w:id="19" w:name="_Toc414710344"/>
      <w:r w:rsidRPr="00C8264B">
        <w:rPr>
          <w:rFonts w:asciiTheme="minorHAnsi" w:hAnsiTheme="minorHAnsi"/>
          <w:sz w:val="22"/>
        </w:rPr>
        <w:br w:type="page"/>
      </w:r>
    </w:p>
    <w:p w:rsidR="004374AC" w:rsidRPr="00C8264B" w:rsidRDefault="00A73598" w:rsidP="00C8264B">
      <w:pPr>
        <w:pStyle w:val="Balk3"/>
      </w:pPr>
      <w:r w:rsidRPr="00C8264B">
        <w:lastRenderedPageBreak/>
        <w:t>Use-Case Model</w:t>
      </w:r>
      <w:bookmarkEnd w:id="19"/>
    </w:p>
    <w:p w:rsidR="00B32337" w:rsidRDefault="00B32337" w:rsidP="00946AA4">
      <w:pPr>
        <w:pStyle w:val="GvdeMetni"/>
      </w:pPr>
    </w:p>
    <w:p w:rsidR="00946AA4" w:rsidRPr="00C8264B" w:rsidRDefault="00946AA4" w:rsidP="00946AA4">
      <w:pPr>
        <w:pStyle w:val="GvdeMetni"/>
      </w:pPr>
    </w:p>
    <w:p w:rsidR="00B32337" w:rsidRPr="00C8264B" w:rsidRDefault="00B32337" w:rsidP="00C8264B">
      <w:pPr>
        <w:rPr>
          <w:rFonts w:asciiTheme="minorHAnsi" w:hAnsiTheme="minorHAnsi"/>
          <w:spacing w:val="10"/>
        </w:rPr>
      </w:pPr>
      <w:r w:rsidRPr="00C8264B">
        <w:rPr>
          <w:rFonts w:asciiTheme="minorHAnsi" w:hAnsiTheme="minorHAnsi"/>
          <w:noProof/>
          <w:spacing w:val="10"/>
        </w:rPr>
        <w:drawing>
          <wp:inline distT="0" distB="0" distL="0" distR="0">
            <wp:extent cx="5276215" cy="503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ion Sytem.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030470"/>
                    </a:xfrm>
                    <a:prstGeom prst="rect">
                      <a:avLst/>
                    </a:prstGeom>
                  </pic:spPr>
                </pic:pic>
              </a:graphicData>
            </a:graphic>
          </wp:inline>
        </w:drawing>
      </w:r>
    </w:p>
    <w:p w:rsidR="00B32337" w:rsidRPr="00C8264B" w:rsidRDefault="00B32337" w:rsidP="00C8264B">
      <w:pPr>
        <w:rPr>
          <w:rFonts w:asciiTheme="minorHAnsi" w:hAnsiTheme="minorHAnsi"/>
          <w:spacing w:val="10"/>
        </w:rPr>
      </w:pPr>
      <w:r w:rsidRPr="00C8264B">
        <w:rPr>
          <w:rFonts w:asciiTheme="minorHAnsi" w:hAnsiTheme="minorHAnsi"/>
          <w:spacing w:val="10"/>
        </w:rPr>
        <w:br w:type="page"/>
      </w:r>
    </w:p>
    <w:p w:rsidR="00A73598" w:rsidRPr="00C8264B" w:rsidRDefault="00A73598" w:rsidP="00C8264B">
      <w:pPr>
        <w:pStyle w:val="Balk3"/>
      </w:pPr>
      <w:bookmarkStart w:id="20" w:name="_Toc414710345"/>
      <w:r w:rsidRPr="00C8264B">
        <w:lastRenderedPageBreak/>
        <w:t>Object and Class Model</w:t>
      </w:r>
      <w:bookmarkEnd w:id="20"/>
    </w:p>
    <w:p w:rsidR="00CB1320" w:rsidRPr="00C8264B" w:rsidRDefault="00CB1320" w:rsidP="00946AA4">
      <w:pPr>
        <w:pStyle w:val="GvdeMetni"/>
      </w:pPr>
    </w:p>
    <w:p w:rsidR="00B32337" w:rsidRPr="00C8264B" w:rsidRDefault="00B32337" w:rsidP="00C8264B">
      <w:pPr>
        <w:rPr>
          <w:rFonts w:asciiTheme="minorHAnsi" w:hAnsiTheme="minorHAnsi"/>
          <w:spacing w:val="10"/>
          <w:sz w:val="18"/>
        </w:rPr>
      </w:pPr>
      <w:r w:rsidRPr="00C8264B">
        <w:rPr>
          <w:rFonts w:asciiTheme="minorHAnsi" w:hAnsiTheme="minorHAnsi"/>
          <w:noProof/>
          <w:spacing w:val="10"/>
          <w:sz w:val="18"/>
        </w:rPr>
        <w:drawing>
          <wp:inline distT="0" distB="0" distL="0" distR="0">
            <wp:extent cx="6296025" cy="3800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simulator.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2308" cy="3803836"/>
                    </a:xfrm>
                    <a:prstGeom prst="rect">
                      <a:avLst/>
                    </a:prstGeom>
                  </pic:spPr>
                </pic:pic>
              </a:graphicData>
            </a:graphic>
          </wp:inline>
        </w:drawing>
      </w:r>
    </w:p>
    <w:p w:rsidR="00CB1320" w:rsidRDefault="00C8264B" w:rsidP="00946AA4">
      <w:pPr>
        <w:pStyle w:val="GvdeMetni"/>
      </w:pPr>
      <w:r w:rsidRPr="00946AA4">
        <w:t>Figure: Model Package</w:t>
      </w:r>
    </w:p>
    <w:p w:rsidR="00946AA4" w:rsidRPr="00946AA4" w:rsidRDefault="00946AA4" w:rsidP="00946AA4">
      <w:pPr>
        <w:pStyle w:val="GvdeMetni"/>
      </w:pPr>
    </w:p>
    <w:p w:rsidR="00C8264B" w:rsidRPr="00C8264B" w:rsidRDefault="00B32337" w:rsidP="00C8264B">
      <w:pPr>
        <w:rPr>
          <w:rFonts w:asciiTheme="minorHAnsi" w:hAnsiTheme="minorHAnsi"/>
          <w:sz w:val="18"/>
        </w:rPr>
      </w:pPr>
      <w:r w:rsidRPr="00C8264B">
        <w:rPr>
          <w:rFonts w:asciiTheme="minorHAnsi" w:hAnsiTheme="minorHAnsi"/>
          <w:noProof/>
          <w:sz w:val="18"/>
        </w:rPr>
        <w:drawing>
          <wp:inline distT="0" distB="0" distL="0" distR="0">
            <wp:extent cx="5276215"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bmp"/>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3545205"/>
                    </a:xfrm>
                    <a:prstGeom prst="rect">
                      <a:avLst/>
                    </a:prstGeom>
                  </pic:spPr>
                </pic:pic>
              </a:graphicData>
            </a:graphic>
          </wp:inline>
        </w:drawing>
      </w:r>
    </w:p>
    <w:p w:rsidR="00B32337" w:rsidRPr="00C8264B" w:rsidRDefault="00C8264B" w:rsidP="00946AA4">
      <w:pPr>
        <w:ind w:left="360" w:firstLine="360"/>
        <w:rPr>
          <w:rFonts w:asciiTheme="minorHAnsi" w:hAnsiTheme="minorHAnsi"/>
          <w:i/>
          <w:spacing w:val="10"/>
          <w:sz w:val="22"/>
          <w:szCs w:val="22"/>
        </w:rPr>
      </w:pPr>
      <w:r w:rsidRPr="00C8264B">
        <w:rPr>
          <w:rFonts w:asciiTheme="minorHAnsi" w:hAnsiTheme="minorHAnsi"/>
          <w:i/>
          <w:sz w:val="22"/>
          <w:szCs w:val="22"/>
        </w:rPr>
        <w:t>Figure: Controller Package</w:t>
      </w:r>
      <w:r w:rsidR="00B32337" w:rsidRPr="00C8264B">
        <w:rPr>
          <w:rFonts w:asciiTheme="minorHAnsi" w:hAnsiTheme="minorHAnsi"/>
          <w:i/>
          <w:sz w:val="22"/>
          <w:szCs w:val="22"/>
        </w:rPr>
        <w:br w:type="page"/>
      </w:r>
    </w:p>
    <w:p w:rsidR="00CB1320" w:rsidRPr="00C8264B" w:rsidRDefault="00CB1320" w:rsidP="00946AA4">
      <w:pPr>
        <w:pStyle w:val="GvdeMetni"/>
      </w:pPr>
    </w:p>
    <w:p w:rsidR="00A73598" w:rsidRPr="00C8264B" w:rsidRDefault="00A73598" w:rsidP="00C8264B">
      <w:pPr>
        <w:pStyle w:val="Balk3"/>
      </w:pPr>
      <w:bookmarkStart w:id="21" w:name="_Toc414710346"/>
      <w:r w:rsidRPr="00C8264B">
        <w:t>Dynamic Models</w:t>
      </w:r>
      <w:bookmarkEnd w:id="21"/>
    </w:p>
    <w:p w:rsidR="00B32337" w:rsidRPr="00C8264B" w:rsidRDefault="00B32337" w:rsidP="00C8264B">
      <w:pPr>
        <w:rPr>
          <w:rFonts w:asciiTheme="minorHAnsi" w:hAnsiTheme="minorHAnsi"/>
        </w:rPr>
      </w:pPr>
      <w:r w:rsidRPr="00C8264B">
        <w:rPr>
          <w:rFonts w:asciiTheme="minorHAnsi" w:hAnsiTheme="minorHAnsi"/>
          <w:noProof/>
        </w:rPr>
        <w:drawing>
          <wp:inline distT="0" distB="0" distL="0" distR="0">
            <wp:extent cx="5276215" cy="542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jp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422265"/>
                    </a:xfrm>
                    <a:prstGeom prst="rect">
                      <a:avLst/>
                    </a:prstGeom>
                  </pic:spPr>
                </pic:pic>
              </a:graphicData>
            </a:graphic>
          </wp:inline>
        </w:drawing>
      </w:r>
    </w:p>
    <w:p w:rsidR="00C8264B" w:rsidRPr="00C8264B" w:rsidRDefault="00C8264B" w:rsidP="00C8264B">
      <w:pPr>
        <w:ind w:firstLine="360"/>
        <w:rPr>
          <w:rFonts w:asciiTheme="minorHAnsi" w:hAnsiTheme="minorHAnsi"/>
          <w:i/>
          <w:sz w:val="22"/>
          <w:szCs w:val="22"/>
        </w:rPr>
      </w:pPr>
      <w:r w:rsidRPr="00C8264B">
        <w:rPr>
          <w:rFonts w:asciiTheme="minorHAnsi" w:hAnsiTheme="minorHAnsi"/>
          <w:i/>
          <w:sz w:val="22"/>
          <w:szCs w:val="22"/>
        </w:rPr>
        <w:t>Figure: Sequence Diagram</w:t>
      </w:r>
    </w:p>
    <w:p w:rsidR="00C8264B" w:rsidRPr="00C8264B" w:rsidRDefault="00C8264B" w:rsidP="00C8264B">
      <w:pPr>
        <w:rPr>
          <w:rFonts w:asciiTheme="minorHAnsi" w:hAnsiTheme="minorHAnsi"/>
          <w:i/>
          <w:sz w:val="22"/>
          <w:szCs w:val="22"/>
        </w:rPr>
      </w:pPr>
    </w:p>
    <w:p w:rsidR="00C8264B" w:rsidRPr="00C8264B" w:rsidRDefault="00C8264B" w:rsidP="00C8264B">
      <w:pPr>
        <w:rPr>
          <w:rFonts w:asciiTheme="minorHAnsi" w:hAnsiTheme="minorHAnsi"/>
          <w:sz w:val="22"/>
          <w:szCs w:val="22"/>
        </w:rPr>
      </w:pPr>
      <w:r w:rsidRPr="00C8264B">
        <w:rPr>
          <w:rFonts w:asciiTheme="minorHAnsi" w:hAnsiTheme="minorHAnsi"/>
          <w:sz w:val="22"/>
          <w:szCs w:val="22"/>
        </w:rPr>
        <w:t>In figure, the sequence diagram of simulating a system is given. The user pushes the button to start simulation, which is on the SimulationBoundary object. SimulationBoundary object is the View object associated with a simulation. When the button is pressed, SimulationBoundary notifies SimulationController which then creates a Simulation instance. After that the calculations are made and shown to the user until the user presses the stop button.</w:t>
      </w:r>
    </w:p>
    <w:p w:rsidR="00C8264B" w:rsidRPr="00C8264B" w:rsidRDefault="00C8264B" w:rsidP="00C8264B">
      <w:pPr>
        <w:rPr>
          <w:rFonts w:asciiTheme="minorHAnsi" w:hAnsiTheme="minorHAnsi"/>
          <w:sz w:val="22"/>
          <w:szCs w:val="22"/>
        </w:rPr>
      </w:pPr>
    </w:p>
    <w:p w:rsidR="00B32337" w:rsidRPr="00C8264B" w:rsidRDefault="00B32337" w:rsidP="00C8264B">
      <w:pPr>
        <w:rPr>
          <w:rFonts w:asciiTheme="minorHAnsi" w:hAnsiTheme="minorHAnsi"/>
          <w:sz w:val="22"/>
          <w:szCs w:val="22"/>
        </w:rPr>
      </w:pPr>
      <w:r w:rsidRPr="00C8264B">
        <w:rPr>
          <w:rFonts w:asciiTheme="minorHAnsi" w:hAnsiTheme="minorHAnsi"/>
          <w:sz w:val="22"/>
          <w:szCs w:val="22"/>
        </w:rPr>
        <w:br w:type="page"/>
      </w:r>
    </w:p>
    <w:p w:rsidR="00B32337" w:rsidRPr="00C8264B" w:rsidRDefault="00B32337" w:rsidP="00C8264B">
      <w:pPr>
        <w:rPr>
          <w:rFonts w:asciiTheme="minorHAnsi" w:hAnsiTheme="minorHAnsi"/>
        </w:rPr>
      </w:pPr>
      <w:r w:rsidRPr="00C8264B">
        <w:rPr>
          <w:rFonts w:asciiTheme="minorHAnsi" w:hAnsiTheme="minorHAnsi"/>
          <w:noProof/>
        </w:rPr>
        <w:lastRenderedPageBreak/>
        <w:drawing>
          <wp:inline distT="0" distB="0" distL="0" distR="0">
            <wp:extent cx="5276215" cy="437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 2.jp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4370070"/>
                    </a:xfrm>
                    <a:prstGeom prst="rect">
                      <a:avLst/>
                    </a:prstGeom>
                  </pic:spPr>
                </pic:pic>
              </a:graphicData>
            </a:graphic>
          </wp:inline>
        </w:drawing>
      </w:r>
    </w:p>
    <w:p w:rsidR="00C8264B" w:rsidRPr="00946AA4" w:rsidRDefault="00946AA4" w:rsidP="00946AA4">
      <w:pPr>
        <w:ind w:left="360" w:firstLine="360"/>
        <w:rPr>
          <w:rFonts w:asciiTheme="minorHAnsi" w:hAnsiTheme="minorHAnsi"/>
          <w:i/>
          <w:sz w:val="22"/>
          <w:szCs w:val="22"/>
        </w:rPr>
      </w:pPr>
      <w:r w:rsidRPr="00946AA4">
        <w:rPr>
          <w:rFonts w:asciiTheme="minorHAnsi" w:hAnsiTheme="minorHAnsi"/>
          <w:i/>
          <w:sz w:val="22"/>
          <w:szCs w:val="22"/>
        </w:rPr>
        <w:t>Figure:</w:t>
      </w:r>
      <w:r w:rsidR="00C8264B" w:rsidRPr="00946AA4">
        <w:rPr>
          <w:rFonts w:asciiTheme="minorHAnsi" w:hAnsiTheme="minorHAnsi"/>
          <w:i/>
          <w:sz w:val="22"/>
          <w:szCs w:val="22"/>
        </w:rPr>
        <w:t xml:space="preserve"> Sequence Diagram</w:t>
      </w:r>
    </w:p>
    <w:p w:rsidR="00C8264B" w:rsidRPr="00946AA4" w:rsidRDefault="00C8264B" w:rsidP="00C8264B">
      <w:pPr>
        <w:ind w:firstLine="360"/>
        <w:rPr>
          <w:rFonts w:asciiTheme="minorHAnsi" w:hAnsiTheme="minorHAnsi"/>
          <w:i/>
          <w:sz w:val="22"/>
          <w:szCs w:val="22"/>
        </w:rPr>
      </w:pPr>
    </w:p>
    <w:p w:rsidR="00C8264B" w:rsidRPr="00C8264B" w:rsidRDefault="00C8264B" w:rsidP="00C8264B">
      <w:pPr>
        <w:rPr>
          <w:rFonts w:asciiTheme="minorHAnsi" w:hAnsiTheme="minorHAnsi"/>
          <w:sz w:val="22"/>
          <w:szCs w:val="22"/>
        </w:rPr>
      </w:pPr>
      <w:r w:rsidRPr="00C8264B">
        <w:rPr>
          <w:rFonts w:asciiTheme="minorHAnsi" w:hAnsiTheme="minorHAnsi"/>
          <w:sz w:val="22"/>
          <w:szCs w:val="22"/>
        </w:rPr>
        <w:t>Inthe figure, the sequence diagram of creating an</w:t>
      </w:r>
      <w:r w:rsidR="00946AA4">
        <w:rPr>
          <w:rFonts w:asciiTheme="minorHAnsi" w:hAnsiTheme="minorHAnsi"/>
          <w:sz w:val="22"/>
          <w:szCs w:val="22"/>
        </w:rPr>
        <w:t>d</w:t>
      </w:r>
      <w:bookmarkStart w:id="22" w:name="_GoBack"/>
      <w:bookmarkEnd w:id="22"/>
      <w:r w:rsidRPr="00C8264B">
        <w:rPr>
          <w:rFonts w:asciiTheme="minorHAnsi" w:hAnsiTheme="minorHAnsi"/>
          <w:sz w:val="22"/>
          <w:szCs w:val="22"/>
        </w:rPr>
        <w:t xml:space="preserve"> managing a track is given. The user pushes the add new track button which is on TrackBoundary which is a View object associated with the Track. After this, the TrackController is notified and it will create a new Track instance. After this the user clicks the button for adding a station to a track, then the TrackController object then it creates a new Station instance and links it to the associated Track object. The changes in the Track model will be shown by the TrackBoundary object to the user.</w:t>
      </w:r>
    </w:p>
    <w:p w:rsidR="00B32337" w:rsidRPr="00C8264B" w:rsidRDefault="00B32337" w:rsidP="00C8264B">
      <w:pPr>
        <w:rPr>
          <w:rFonts w:asciiTheme="minorHAnsi" w:hAnsiTheme="minorHAnsi"/>
          <w:sz w:val="22"/>
          <w:szCs w:val="22"/>
        </w:rPr>
      </w:pPr>
      <w:r w:rsidRPr="00C8264B">
        <w:rPr>
          <w:rFonts w:asciiTheme="minorHAnsi" w:hAnsiTheme="minorHAnsi"/>
          <w:sz w:val="22"/>
          <w:szCs w:val="22"/>
        </w:rPr>
        <w:br w:type="page"/>
      </w:r>
    </w:p>
    <w:p w:rsidR="00C8264B" w:rsidRPr="00C8264B" w:rsidRDefault="00B32337" w:rsidP="00C8264B">
      <w:pPr>
        <w:rPr>
          <w:rFonts w:asciiTheme="minorHAnsi" w:hAnsiTheme="minorHAnsi"/>
        </w:rPr>
      </w:pPr>
      <w:r w:rsidRPr="00C8264B">
        <w:rPr>
          <w:rFonts w:asciiTheme="minorHAnsi" w:hAnsiTheme="minorHAnsi"/>
          <w:noProof/>
        </w:rPr>
        <w:lastRenderedPageBreak/>
        <w:drawing>
          <wp:inline distT="0" distB="0" distL="0" distR="0">
            <wp:extent cx="5276215" cy="508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080635"/>
                    </a:xfrm>
                    <a:prstGeom prst="rect">
                      <a:avLst/>
                    </a:prstGeom>
                  </pic:spPr>
                </pic:pic>
              </a:graphicData>
            </a:graphic>
          </wp:inline>
        </w:drawing>
      </w:r>
    </w:p>
    <w:p w:rsidR="00B32337" w:rsidRPr="00C8264B" w:rsidRDefault="00C8264B" w:rsidP="00C8264B">
      <w:pPr>
        <w:ind w:firstLine="360"/>
        <w:rPr>
          <w:rFonts w:asciiTheme="minorHAnsi" w:hAnsiTheme="minorHAnsi"/>
          <w:b/>
          <w:i/>
          <w:spacing w:val="10"/>
          <w:sz w:val="22"/>
          <w:szCs w:val="22"/>
        </w:rPr>
      </w:pPr>
      <w:r w:rsidRPr="00C8264B">
        <w:rPr>
          <w:rFonts w:asciiTheme="minorHAnsi" w:hAnsiTheme="minorHAnsi"/>
          <w:i/>
          <w:sz w:val="22"/>
          <w:szCs w:val="22"/>
        </w:rPr>
        <w:t>Figure: Activity Diagram</w:t>
      </w:r>
      <w:r w:rsidR="00B32337" w:rsidRPr="00C8264B">
        <w:rPr>
          <w:rFonts w:asciiTheme="minorHAnsi" w:hAnsiTheme="minorHAnsi"/>
          <w:b/>
          <w:i/>
          <w:spacing w:val="10"/>
          <w:sz w:val="22"/>
          <w:szCs w:val="22"/>
        </w:rPr>
        <w:br w:type="page"/>
      </w:r>
    </w:p>
    <w:p w:rsidR="00B32337" w:rsidRPr="00C8264B" w:rsidRDefault="00B32337" w:rsidP="00946AA4">
      <w:pPr>
        <w:pStyle w:val="GvdeMetni"/>
      </w:pPr>
    </w:p>
    <w:p w:rsidR="00B32337" w:rsidRPr="00C8264B" w:rsidRDefault="00A73598" w:rsidP="00C8264B">
      <w:pPr>
        <w:pStyle w:val="Balk3"/>
      </w:pPr>
      <w:bookmarkStart w:id="23" w:name="_Toc414710347"/>
      <w:r w:rsidRPr="00C8264B">
        <w:t>User Interface</w:t>
      </w:r>
      <w:bookmarkEnd w:id="23"/>
    </w:p>
    <w:p w:rsidR="00C8264B" w:rsidRPr="00C8264B" w:rsidRDefault="00C8264B" w:rsidP="00C8264B">
      <w:pPr>
        <w:pStyle w:val="Balk3"/>
        <w:numPr>
          <w:ilvl w:val="0"/>
          <w:numId w:val="0"/>
        </w:numPr>
        <w:ind w:left="360"/>
      </w:pPr>
    </w:p>
    <w:p w:rsidR="00C8264B" w:rsidRPr="00C8264B" w:rsidRDefault="00C8264B" w:rsidP="00C8264B">
      <w:pPr>
        <w:pStyle w:val="Balk3"/>
        <w:numPr>
          <w:ilvl w:val="0"/>
          <w:numId w:val="0"/>
        </w:numPr>
        <w:ind w:left="360"/>
      </w:pPr>
      <w:r w:rsidRPr="00C8264B">
        <w:rPr>
          <w:noProof/>
        </w:rPr>
        <w:drawing>
          <wp:inline distT="0" distB="0" distL="0" distR="0">
            <wp:extent cx="5276215" cy="5268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Page.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268595"/>
                    </a:xfrm>
                    <a:prstGeom prst="rect">
                      <a:avLst/>
                    </a:prstGeom>
                  </pic:spPr>
                </pic:pic>
              </a:graphicData>
            </a:graphic>
          </wp:inline>
        </w:drawing>
      </w:r>
    </w:p>
    <w:p w:rsidR="00C8264B" w:rsidRPr="00C8264B" w:rsidRDefault="00C8264B" w:rsidP="00946AA4">
      <w:pPr>
        <w:pStyle w:val="GvdeMetni"/>
      </w:pPr>
      <w:r w:rsidRPr="00C8264B">
        <w:t>Figure: Log on and Adding Station</w:t>
      </w:r>
    </w:p>
    <w:p w:rsidR="00C8264B" w:rsidRPr="00C8264B" w:rsidRDefault="00C8264B" w:rsidP="00946AA4">
      <w:pPr>
        <w:pStyle w:val="GvdeMetni"/>
      </w:pPr>
    </w:p>
    <w:p w:rsidR="00C8264B" w:rsidRPr="00C8264B" w:rsidRDefault="00C8264B" w:rsidP="00C8264B">
      <w:pPr>
        <w:rPr>
          <w:rFonts w:asciiTheme="minorHAnsi" w:hAnsiTheme="minorHAnsi"/>
          <w:spacing w:val="10"/>
          <w:kern w:val="28"/>
          <w:sz w:val="22"/>
        </w:rPr>
      </w:pPr>
      <w:r w:rsidRPr="00C8264B">
        <w:rPr>
          <w:rFonts w:asciiTheme="minorHAnsi" w:hAnsiTheme="minorHAnsi"/>
          <w:noProof/>
          <w:spacing w:val="10"/>
          <w:kern w:val="28"/>
          <w:sz w:val="22"/>
        </w:rPr>
        <w:drawing>
          <wp:inline distT="0" distB="0" distL="0" distR="0">
            <wp:extent cx="5276215" cy="141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View.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1412875"/>
                    </a:xfrm>
                    <a:prstGeom prst="rect">
                      <a:avLst/>
                    </a:prstGeom>
                  </pic:spPr>
                </pic:pic>
              </a:graphicData>
            </a:graphic>
          </wp:inline>
        </w:drawing>
      </w:r>
    </w:p>
    <w:p w:rsidR="00C8264B" w:rsidRPr="00C8264B" w:rsidRDefault="00C8264B" w:rsidP="00C8264B">
      <w:pPr>
        <w:pStyle w:val="Balk3"/>
        <w:numPr>
          <w:ilvl w:val="0"/>
          <w:numId w:val="0"/>
        </w:numPr>
        <w:ind w:left="720"/>
      </w:pPr>
      <w:r w:rsidRPr="00C8264B">
        <w:t>Figure: Sample Simulation</w:t>
      </w:r>
    </w:p>
    <w:p w:rsidR="00C8264B" w:rsidRPr="00C8264B" w:rsidRDefault="00C8264B" w:rsidP="00946AA4">
      <w:pPr>
        <w:pStyle w:val="GvdeMetni"/>
      </w:pPr>
    </w:p>
    <w:p w:rsidR="00C8264B" w:rsidRPr="00C8264B" w:rsidRDefault="00C8264B" w:rsidP="00946AA4">
      <w:pPr>
        <w:pStyle w:val="GvdeMetni"/>
      </w:pPr>
    </w:p>
    <w:p w:rsidR="005A678F" w:rsidRPr="00C8264B" w:rsidRDefault="00A73598" w:rsidP="00C8264B">
      <w:pPr>
        <w:pStyle w:val="Balk1"/>
        <w:spacing w:line="240" w:lineRule="auto"/>
        <w:rPr>
          <w:rFonts w:asciiTheme="minorHAnsi" w:hAnsiTheme="minorHAnsi"/>
          <w:sz w:val="28"/>
        </w:rPr>
      </w:pPr>
      <w:bookmarkStart w:id="24" w:name="_Toc414710348"/>
      <w:r w:rsidRPr="00C8264B">
        <w:rPr>
          <w:rFonts w:asciiTheme="minorHAnsi" w:hAnsiTheme="minorHAnsi"/>
          <w:sz w:val="28"/>
        </w:rPr>
        <w:t>Glossary</w:t>
      </w:r>
      <w:bookmarkEnd w:id="24"/>
    </w:p>
    <w:p w:rsidR="005A678F" w:rsidRPr="00C8264B" w:rsidRDefault="007616D6" w:rsidP="00946AA4">
      <w:pPr>
        <w:pStyle w:val="GvdeMetni"/>
      </w:pPr>
      <w:r w:rsidRPr="00C8264B">
        <w:t>Glossary for any domain-specific terms you use in your report.</w:t>
      </w:r>
    </w:p>
    <w:p w:rsidR="00A73598" w:rsidRPr="00C8264B" w:rsidRDefault="00A73598" w:rsidP="00C8264B">
      <w:pPr>
        <w:pStyle w:val="Balk1"/>
        <w:spacing w:line="240" w:lineRule="auto"/>
        <w:rPr>
          <w:rFonts w:asciiTheme="minorHAnsi" w:hAnsiTheme="minorHAnsi"/>
          <w:sz w:val="28"/>
        </w:rPr>
      </w:pPr>
      <w:bookmarkStart w:id="25" w:name="_Toc414710349"/>
      <w:r w:rsidRPr="00C8264B">
        <w:rPr>
          <w:rFonts w:asciiTheme="minorHAnsi" w:hAnsiTheme="minorHAnsi"/>
          <w:sz w:val="28"/>
        </w:rPr>
        <w:t>References</w:t>
      </w:r>
      <w:bookmarkEnd w:id="25"/>
    </w:p>
    <w:p w:rsidR="0090008D" w:rsidRPr="00C8264B" w:rsidRDefault="00DA276D" w:rsidP="00C8264B">
      <w:pPr>
        <w:pStyle w:val="ListReference"/>
        <w:spacing w:line="240" w:lineRule="auto"/>
      </w:pPr>
      <w:bookmarkStart w:id="26" w:name="_Ref254188959"/>
      <w:r w:rsidRPr="00C8264B">
        <w:t>Object-Oriented Software Engineering, Using UML, Patterns, and Java, 2nd Edition, by Bernd Bruegge and Allen H. Dutoit, Prentice-Hall, 2004, ISBN: 0-13-047110-0.</w:t>
      </w:r>
      <w:bookmarkEnd w:id="26"/>
    </w:p>
    <w:p w:rsidR="00A73598" w:rsidRPr="00C8264B" w:rsidRDefault="00B32337" w:rsidP="00C8264B">
      <w:pPr>
        <w:pStyle w:val="ListReference"/>
        <w:spacing w:line="240" w:lineRule="auto"/>
      </w:pPr>
      <w:bookmarkStart w:id="27" w:name="_Ref414710425"/>
      <w:bookmarkEnd w:id="27"/>
      <w:r w:rsidRPr="00C8264B">
        <w:rPr>
          <w:color w:val="141823"/>
          <w:shd w:val="clear" w:color="auto" w:fill="FFFFFF"/>
        </w:rPr>
        <w:t>"OpenTrack Railway Technology." - Railway Simulation. Web. 23 Mar. 2015. &lt;</w:t>
      </w:r>
      <w:hyperlink r:id="rId33" w:anchor="Events" w:tgtFrame="_blank" w:history="1">
        <w:r w:rsidRPr="00C8264B">
          <w:rPr>
            <w:rStyle w:val="Kpr"/>
            <w:rFonts w:asciiTheme="minorHAnsi" w:hAnsiTheme="minorHAnsi" w:cs="Helvetica"/>
            <w:color w:val="3B5998"/>
            <w:shd w:val="clear" w:color="auto" w:fill="FFFFFF"/>
          </w:rPr>
          <w:t>http://www.opentrack.ch/opentrack/opentrack_e/opentrack_e.html#Events</w:t>
        </w:r>
      </w:hyperlink>
      <w:r w:rsidRPr="00C8264B">
        <w:rPr>
          <w:color w:val="141823"/>
          <w:shd w:val="clear" w:color="auto" w:fill="FFFFFF"/>
        </w:rPr>
        <w:t>&gt;.</w:t>
      </w:r>
    </w:p>
    <w:sectPr w:rsidR="00A73598" w:rsidRPr="00C8264B"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E8E" w:rsidRDefault="00E16E8E" w:rsidP="000916A9">
      <w:r>
        <w:separator/>
      </w:r>
    </w:p>
    <w:p w:rsidR="00E16E8E" w:rsidRDefault="00E16E8E"/>
  </w:endnote>
  <w:endnote w:type="continuationSeparator" w:id="1">
    <w:p w:rsidR="00E16E8E" w:rsidRDefault="00E16E8E" w:rsidP="000916A9">
      <w:r>
        <w:continuationSeparator/>
      </w:r>
    </w:p>
    <w:p w:rsidR="00E16E8E" w:rsidRDefault="00E16E8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856" w:rsidRDefault="00BD5B6F" w:rsidP="00FF2856">
    <w:pPr>
      <w:pStyle w:val="Altbilgi"/>
      <w:jc w:val="right"/>
    </w:pPr>
    <w:r>
      <w:rPr>
        <w:rStyle w:val="SayfaNumaras"/>
      </w:rPr>
      <w:fldChar w:fldCharType="begin"/>
    </w:r>
    <w:r w:rsidR="00FF2856">
      <w:rPr>
        <w:rStyle w:val="SayfaNumaras"/>
      </w:rPr>
      <w:instrText xml:space="preserve"> PAGE </w:instrText>
    </w:r>
    <w:r>
      <w:rPr>
        <w:rStyle w:val="SayfaNumaras"/>
      </w:rPr>
      <w:fldChar w:fldCharType="separate"/>
    </w:r>
    <w:r w:rsidR="00544955">
      <w:rPr>
        <w:rStyle w:val="SayfaNumaras"/>
        <w:noProof/>
      </w:rPr>
      <w:t>14</w:t>
    </w:r>
    <w:r>
      <w:rPr>
        <w:rStyle w:val="SayfaNumara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E8E" w:rsidRDefault="00E16E8E" w:rsidP="000916A9">
      <w:r>
        <w:separator/>
      </w:r>
    </w:p>
    <w:p w:rsidR="00E16E8E" w:rsidRDefault="00E16E8E"/>
  </w:footnote>
  <w:footnote w:type="continuationSeparator" w:id="1">
    <w:p w:rsidR="00E16E8E" w:rsidRDefault="00E16E8E">
      <w:r>
        <w:separator/>
      </w:r>
    </w:p>
    <w:p w:rsidR="00E16E8E" w:rsidRDefault="00E16E8E"/>
  </w:footnote>
  <w:footnote w:type="continuationNotice" w:id="2">
    <w:p w:rsidR="00E16E8E" w:rsidRDefault="00E16E8E">
      <w:pPr>
        <w:rPr>
          <w:i/>
          <w:sz w:val="18"/>
        </w:rPr>
      </w:pPr>
      <w:r>
        <w:rPr>
          <w:i/>
          <w:sz w:val="18"/>
        </w:rPr>
        <w:t>(footnote continued)</w:t>
      </w:r>
    </w:p>
    <w:p w:rsidR="00E16E8E" w:rsidRDefault="00E16E8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60A"/>
    <w:multiLevelType w:val="multilevel"/>
    <w:tmpl w:val="5C1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30A34"/>
    <w:multiLevelType w:val="hybridMultilevel"/>
    <w:tmpl w:val="16A4DAC0"/>
    <w:lvl w:ilvl="0" w:tplc="9C68AF36">
      <w:start w:val="1"/>
      <w:numFmt w:val="bullet"/>
      <w:pStyle w:val="ListeNumaras"/>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65F3EF1"/>
    <w:multiLevelType w:val="multilevel"/>
    <w:tmpl w:val="C19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21AA2"/>
    <w:multiLevelType w:val="hybridMultilevel"/>
    <w:tmpl w:val="3E280868"/>
    <w:lvl w:ilvl="0" w:tplc="1A3837E8">
      <w:start w:val="1"/>
      <w:numFmt w:val="decimal"/>
      <w:pStyle w:val="Balk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E53A0"/>
    <w:multiLevelType w:val="hybridMultilevel"/>
    <w:tmpl w:val="C13A4E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92180C"/>
    <w:multiLevelType w:val="hybridMultilevel"/>
    <w:tmpl w:val="5AC477AC"/>
    <w:lvl w:ilvl="0" w:tplc="A77A8FBE">
      <w:start w:val="1"/>
      <w:numFmt w:val="decimal"/>
      <w:pStyle w:val="Balk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6E4F79"/>
    <w:multiLevelType w:val="hybridMultilevel"/>
    <w:tmpl w:val="360E48EA"/>
    <w:lvl w:ilvl="0" w:tplc="C42A2B62">
      <w:start w:val="1"/>
      <w:numFmt w:val="decimal"/>
      <w:pStyle w:val="Balk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470756"/>
    <w:multiLevelType w:val="hybridMultilevel"/>
    <w:tmpl w:val="7CC2BF6A"/>
    <w:lvl w:ilvl="0" w:tplc="E92A92B4">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975C0F"/>
    <w:multiLevelType w:val="hybridMultilevel"/>
    <w:tmpl w:val="40EE7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B62F6F"/>
    <w:multiLevelType w:val="hybridMultilevel"/>
    <w:tmpl w:val="CB064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8"/>
  </w:num>
  <w:num w:numId="6">
    <w:abstractNumId w:val="0"/>
  </w:num>
  <w:num w:numId="7">
    <w:abstractNumId w:val="2"/>
  </w:num>
  <w:num w:numId="8">
    <w:abstractNumId w:val="4"/>
  </w:num>
  <w:num w:numId="9">
    <w:abstractNumId w:val="10"/>
  </w:num>
  <w:num w:numId="10">
    <w:abstractNumId w:val="9"/>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122">
      <o:colormru v:ext="edit" colors="#d2d2d2,#cdcdcd,#c8c8c8"/>
    </o:shapedefaults>
  </w:hdrShapeDefaults>
  <w:footnotePr>
    <w:footnote w:id="0"/>
    <w:footnote w:id="1"/>
    <w:footnote w:id="2"/>
  </w:footnotePr>
  <w:endnotePr>
    <w:endnote w:id="0"/>
    <w:endnote w:id="1"/>
  </w:endnotePr>
  <w:compat/>
  <w:rsids>
    <w:rsidRoot w:val="005B4C80"/>
    <w:rsid w:val="0002134B"/>
    <w:rsid w:val="00033911"/>
    <w:rsid w:val="00034FE7"/>
    <w:rsid w:val="00042F12"/>
    <w:rsid w:val="00045ED7"/>
    <w:rsid w:val="000916A9"/>
    <w:rsid w:val="00097762"/>
    <w:rsid w:val="001107E2"/>
    <w:rsid w:val="00126CB6"/>
    <w:rsid w:val="0016139E"/>
    <w:rsid w:val="00172263"/>
    <w:rsid w:val="001823C8"/>
    <w:rsid w:val="001A2092"/>
    <w:rsid w:val="001B59DD"/>
    <w:rsid w:val="001E09ED"/>
    <w:rsid w:val="001E5C53"/>
    <w:rsid w:val="002210C2"/>
    <w:rsid w:val="0025403C"/>
    <w:rsid w:val="00284001"/>
    <w:rsid w:val="002B10D7"/>
    <w:rsid w:val="002C300F"/>
    <w:rsid w:val="003865F1"/>
    <w:rsid w:val="003D7457"/>
    <w:rsid w:val="004132FD"/>
    <w:rsid w:val="00427954"/>
    <w:rsid w:val="004374AC"/>
    <w:rsid w:val="00456D02"/>
    <w:rsid w:val="00463F83"/>
    <w:rsid w:val="004720A7"/>
    <w:rsid w:val="004D5433"/>
    <w:rsid w:val="004E3C9E"/>
    <w:rsid w:val="0053092A"/>
    <w:rsid w:val="00544955"/>
    <w:rsid w:val="00545819"/>
    <w:rsid w:val="00580C5F"/>
    <w:rsid w:val="0059679B"/>
    <w:rsid w:val="005A678F"/>
    <w:rsid w:val="005B4C80"/>
    <w:rsid w:val="005E0754"/>
    <w:rsid w:val="0061155B"/>
    <w:rsid w:val="0061382C"/>
    <w:rsid w:val="00614670"/>
    <w:rsid w:val="00625F5D"/>
    <w:rsid w:val="00653625"/>
    <w:rsid w:val="006552E8"/>
    <w:rsid w:val="00682E92"/>
    <w:rsid w:val="00685E84"/>
    <w:rsid w:val="006A36CD"/>
    <w:rsid w:val="006E6051"/>
    <w:rsid w:val="006F217B"/>
    <w:rsid w:val="007032CF"/>
    <w:rsid w:val="00710A07"/>
    <w:rsid w:val="0073646B"/>
    <w:rsid w:val="00736A5D"/>
    <w:rsid w:val="00736CD9"/>
    <w:rsid w:val="007616D6"/>
    <w:rsid w:val="0077697A"/>
    <w:rsid w:val="00782693"/>
    <w:rsid w:val="00787378"/>
    <w:rsid w:val="007909CB"/>
    <w:rsid w:val="007A0494"/>
    <w:rsid w:val="007B1E92"/>
    <w:rsid w:val="007E2884"/>
    <w:rsid w:val="00817CFF"/>
    <w:rsid w:val="008254FE"/>
    <w:rsid w:val="00825CE4"/>
    <w:rsid w:val="00850A62"/>
    <w:rsid w:val="008734F4"/>
    <w:rsid w:val="00882B35"/>
    <w:rsid w:val="008B35B9"/>
    <w:rsid w:val="008D7212"/>
    <w:rsid w:val="008F1D27"/>
    <w:rsid w:val="008F1D43"/>
    <w:rsid w:val="0090008D"/>
    <w:rsid w:val="00902A38"/>
    <w:rsid w:val="00914F9B"/>
    <w:rsid w:val="00946AA4"/>
    <w:rsid w:val="009712B5"/>
    <w:rsid w:val="009A0245"/>
    <w:rsid w:val="009D3B05"/>
    <w:rsid w:val="009E77A4"/>
    <w:rsid w:val="009F6B40"/>
    <w:rsid w:val="00A422F5"/>
    <w:rsid w:val="00A56803"/>
    <w:rsid w:val="00A613BA"/>
    <w:rsid w:val="00A73598"/>
    <w:rsid w:val="00AB5097"/>
    <w:rsid w:val="00AE2E97"/>
    <w:rsid w:val="00AE54B8"/>
    <w:rsid w:val="00B32337"/>
    <w:rsid w:val="00B40D6E"/>
    <w:rsid w:val="00B46C03"/>
    <w:rsid w:val="00B67B70"/>
    <w:rsid w:val="00B97D8B"/>
    <w:rsid w:val="00BB4EAF"/>
    <w:rsid w:val="00BD0910"/>
    <w:rsid w:val="00BD5B6F"/>
    <w:rsid w:val="00BD6E3B"/>
    <w:rsid w:val="00C0793D"/>
    <w:rsid w:val="00C152F5"/>
    <w:rsid w:val="00C24067"/>
    <w:rsid w:val="00C2627C"/>
    <w:rsid w:val="00C43585"/>
    <w:rsid w:val="00C46F3A"/>
    <w:rsid w:val="00C662C6"/>
    <w:rsid w:val="00C724CE"/>
    <w:rsid w:val="00C75DAE"/>
    <w:rsid w:val="00C8264B"/>
    <w:rsid w:val="00CA6EC5"/>
    <w:rsid w:val="00CB0DDC"/>
    <w:rsid w:val="00CB1320"/>
    <w:rsid w:val="00CD5DEC"/>
    <w:rsid w:val="00D3468F"/>
    <w:rsid w:val="00D42A75"/>
    <w:rsid w:val="00D74055"/>
    <w:rsid w:val="00D76727"/>
    <w:rsid w:val="00D933B1"/>
    <w:rsid w:val="00DA15E4"/>
    <w:rsid w:val="00DA276D"/>
    <w:rsid w:val="00DD45DD"/>
    <w:rsid w:val="00E04CAB"/>
    <w:rsid w:val="00E04EB3"/>
    <w:rsid w:val="00E16E8E"/>
    <w:rsid w:val="00E4569B"/>
    <w:rsid w:val="00EC4325"/>
    <w:rsid w:val="00EC57D2"/>
    <w:rsid w:val="00F12518"/>
    <w:rsid w:val="00F54508"/>
    <w:rsid w:val="00F806E0"/>
    <w:rsid w:val="00F82074"/>
    <w:rsid w:val="00F82BC7"/>
    <w:rsid w:val="00FB049D"/>
    <w:rsid w:val="00FF2856"/>
    <w:rsid w:val="00FF6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d2d2d2,#cdcdcd,#c8c8c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2F5"/>
    <w:rPr>
      <w:rFonts w:ascii="Verdana" w:hAnsi="Verdana"/>
      <w:sz w:val="16"/>
    </w:rPr>
  </w:style>
  <w:style w:type="paragraph" w:styleId="Balk1">
    <w:name w:val="heading 1"/>
    <w:next w:val="GvdeMetni"/>
    <w:autoRedefine/>
    <w:qFormat/>
    <w:rsid w:val="0059679B"/>
    <w:pPr>
      <w:keepNext/>
      <w:numPr>
        <w:numId w:val="1"/>
      </w:numPr>
      <w:spacing w:before="200" w:after="100" w:line="280" w:lineRule="atLeast"/>
      <w:outlineLvl w:val="0"/>
    </w:pPr>
    <w:rPr>
      <w:rFonts w:ascii="Tahoma" w:hAnsi="Tahoma"/>
      <w:b/>
      <w:spacing w:val="10"/>
      <w:sz w:val="24"/>
      <w:szCs w:val="24"/>
    </w:rPr>
  </w:style>
  <w:style w:type="paragraph" w:styleId="Balk2">
    <w:name w:val="heading 2"/>
    <w:next w:val="GvdeMetni"/>
    <w:autoRedefine/>
    <w:qFormat/>
    <w:rsid w:val="00C8264B"/>
    <w:pPr>
      <w:keepNext/>
      <w:numPr>
        <w:numId w:val="2"/>
      </w:numPr>
      <w:spacing w:before="100" w:after="100"/>
      <w:outlineLvl w:val="1"/>
    </w:pPr>
    <w:rPr>
      <w:rFonts w:asciiTheme="minorHAnsi" w:hAnsiTheme="minorHAnsi"/>
      <w:b/>
      <w:spacing w:val="10"/>
      <w:kern w:val="28"/>
      <w:sz w:val="28"/>
    </w:rPr>
  </w:style>
  <w:style w:type="paragraph" w:styleId="Balk3">
    <w:name w:val="heading 3"/>
    <w:next w:val="GvdeMetni"/>
    <w:autoRedefine/>
    <w:qFormat/>
    <w:rsid w:val="00C8264B"/>
    <w:pPr>
      <w:keepNext/>
      <w:numPr>
        <w:numId w:val="3"/>
      </w:numPr>
      <w:spacing w:before="100" w:after="40"/>
      <w:outlineLvl w:val="2"/>
    </w:pPr>
    <w:rPr>
      <w:rFonts w:asciiTheme="minorHAnsi" w:hAnsiTheme="minorHAnsi"/>
      <w:b/>
      <w:spacing w:val="10"/>
      <w:kern w:val="28"/>
      <w:sz w:val="24"/>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946AA4"/>
    <w:pPr>
      <w:spacing w:after="200"/>
      <w:ind w:left="360" w:firstLine="360"/>
    </w:pPr>
    <w:rPr>
      <w:rFonts w:asciiTheme="minorHAnsi" w:hAnsiTheme="minorHAnsi"/>
      <w:i/>
      <w:spacing w:val="10"/>
      <w:sz w:val="22"/>
      <w:szCs w:val="22"/>
    </w:rPr>
  </w:style>
  <w:style w:type="character" w:customStyle="1" w:styleId="GvdeMetniChar">
    <w:name w:val="Gövde Metni Char"/>
    <w:basedOn w:val="VarsaylanParagrafYazTipi"/>
    <w:link w:val="GvdeMetni"/>
    <w:rsid w:val="00946AA4"/>
    <w:rPr>
      <w:rFonts w:asciiTheme="minorHAnsi" w:hAnsiTheme="minorHAnsi"/>
      <w:i/>
      <w:spacing w:val="10"/>
      <w:sz w:val="22"/>
      <w:szCs w:val="22"/>
    </w:rPr>
  </w:style>
  <w:style w:type="paragraph" w:customStyle="1" w:styleId="SubtitleSecondPage">
    <w:name w:val="Subtitle Second Page"/>
    <w:rsid w:val="00A613BA"/>
    <w:pPr>
      <w:spacing w:after="200"/>
    </w:pPr>
    <w:rPr>
      <w:rFonts w:ascii="Tahoma" w:hAnsi="Tahoma"/>
      <w:i/>
      <w:iCs/>
      <w:color w:val="808080"/>
      <w:spacing w:val="10"/>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GvdeMetni"/>
    <w:link w:val="BlockQuotationChar"/>
    <w:rsid w:val="001B59DD"/>
    <w:pPr>
      <w:keepLines/>
      <w:spacing w:after="120"/>
    </w:pPr>
    <w:rPr>
      <w:i w:val="0"/>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5"/>
      </w:numPr>
      <w:spacing w:after="120" w:line="240" w:lineRule="exact"/>
    </w:pPr>
    <w:rPr>
      <w:spacing w:val="10"/>
    </w:rPr>
  </w:style>
  <w:style w:type="paragraph" w:styleId="ListeNumaras">
    <w:name w:val="List Number"/>
    <w:basedOn w:val="Normal"/>
    <w:autoRedefine/>
    <w:rsid w:val="00C8264B"/>
    <w:pPr>
      <w:numPr>
        <w:numId w:val="11"/>
      </w:numPr>
      <w:spacing w:after="120" w:line="240" w:lineRule="exact"/>
    </w:pPr>
    <w:rPr>
      <w:rFonts w:asciiTheme="minorHAnsi" w:hAnsiTheme="minorHAnsi"/>
      <w:spacing w:val="10"/>
      <w:sz w:val="22"/>
      <w:szCs w:val="22"/>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rPr>
  </w:style>
  <w:style w:type="paragraph" w:customStyle="1" w:styleId="ListReference">
    <w:name w:val="List Reference"/>
    <w:basedOn w:val="ListeNumaras"/>
    <w:next w:val="GvdeMetni"/>
    <w:autoRedefine/>
    <w:rsid w:val="0090008D"/>
    <w:pPr>
      <w:numPr>
        <w:numId w:val="4"/>
      </w:numPr>
    </w:pPr>
    <w:rPr>
      <w:rFonts w:ascii="Tahoma" w:hAnsi="Tahoma"/>
    </w:rPr>
  </w:style>
  <w:style w:type="paragraph" w:customStyle="1" w:styleId="CodeSegment">
    <w:name w:val="Code Segment"/>
    <w:basedOn w:val="GvdeMetni"/>
    <w:autoRedefine/>
    <w:rsid w:val="00850A62"/>
    <w:pPr>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oKlavuzu">
    <w:name w:val="Table Grid"/>
    <w:basedOn w:val="NormalTablo"/>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o3Befektler1">
    <w:name w:val="Table 3D effects 1"/>
    <w:basedOn w:val="NormalTablo"/>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ormalWeb">
    <w:name w:val="Normal (Web)"/>
    <w:basedOn w:val="Normal"/>
    <w:uiPriority w:val="99"/>
    <w:unhideWhenUsed/>
    <w:rsid w:val="00B32337"/>
    <w:pPr>
      <w:spacing w:before="100" w:beforeAutospacing="1" w:after="100" w:afterAutospacing="1"/>
    </w:pPr>
    <w:rPr>
      <w:rFonts w:ascii="Times New Roman" w:hAnsi="Times New Roman"/>
      <w:sz w:val="24"/>
      <w:szCs w:val="24"/>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060712">
      <w:bodyDiv w:val="1"/>
      <w:marLeft w:val="0"/>
      <w:marRight w:val="0"/>
      <w:marTop w:val="0"/>
      <w:marBottom w:val="0"/>
      <w:divBdr>
        <w:top w:val="none" w:sz="0" w:space="0" w:color="auto"/>
        <w:left w:val="none" w:sz="0" w:space="0" w:color="auto"/>
        <w:bottom w:val="none" w:sz="0" w:space="0" w:color="auto"/>
        <w:right w:val="none" w:sz="0" w:space="0" w:color="auto"/>
      </w:divBdr>
    </w:div>
    <w:div w:id="578448724">
      <w:bodyDiv w:val="1"/>
      <w:marLeft w:val="0"/>
      <w:marRight w:val="0"/>
      <w:marTop w:val="0"/>
      <w:marBottom w:val="0"/>
      <w:divBdr>
        <w:top w:val="none" w:sz="0" w:space="0" w:color="auto"/>
        <w:left w:val="none" w:sz="0" w:space="0" w:color="auto"/>
        <w:bottom w:val="none" w:sz="0" w:space="0" w:color="auto"/>
        <w:right w:val="none" w:sz="0" w:space="0" w:color="auto"/>
      </w:divBdr>
    </w:div>
    <w:div w:id="1126893180">
      <w:bodyDiv w:val="1"/>
      <w:marLeft w:val="0"/>
      <w:marRight w:val="0"/>
      <w:marTop w:val="0"/>
      <w:marBottom w:val="0"/>
      <w:divBdr>
        <w:top w:val="none" w:sz="0" w:space="0" w:color="auto"/>
        <w:left w:val="none" w:sz="0" w:space="0" w:color="auto"/>
        <w:bottom w:val="none" w:sz="0" w:space="0" w:color="auto"/>
        <w:right w:val="none" w:sz="0" w:space="0" w:color="auto"/>
      </w:divBdr>
    </w:div>
    <w:div w:id="1550534978">
      <w:bodyDiv w:val="1"/>
      <w:marLeft w:val="0"/>
      <w:marRight w:val="0"/>
      <w:marTop w:val="0"/>
      <w:marBottom w:val="0"/>
      <w:divBdr>
        <w:top w:val="none" w:sz="0" w:space="0" w:color="auto"/>
        <w:left w:val="none" w:sz="0" w:space="0" w:color="auto"/>
        <w:bottom w:val="none" w:sz="0" w:space="0" w:color="auto"/>
        <w:right w:val="none" w:sz="0" w:space="0" w:color="auto"/>
      </w:divBdr>
    </w:div>
    <w:div w:id="1722095985">
      <w:bodyDiv w:val="1"/>
      <w:marLeft w:val="0"/>
      <w:marRight w:val="0"/>
      <w:marTop w:val="0"/>
      <w:marBottom w:val="0"/>
      <w:divBdr>
        <w:top w:val="none" w:sz="0" w:space="0" w:color="auto"/>
        <w:left w:val="none" w:sz="0" w:space="0" w:color="auto"/>
        <w:bottom w:val="none" w:sz="0" w:space="0" w:color="auto"/>
        <w:right w:val="none" w:sz="0" w:space="0" w:color="auto"/>
      </w:divBdr>
    </w:div>
    <w:div w:id="17788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Mining" TargetMode="External"/><Relationship Id="rId18" Type="http://schemas.openxmlformats.org/officeDocument/2006/relationships/hyperlink" Target="http://en.wikipedia.org/wiki/Tram"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en.wikipedia.org/wiki/Rack_railway"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n.wikipedia.org/wiki/Rail_freight_transport" TargetMode="External"/><Relationship Id="rId17" Type="http://schemas.openxmlformats.org/officeDocument/2006/relationships/hyperlink" Target="http://en.wikipedia.org/wiki/Light_rail" TargetMode="External"/><Relationship Id="rId25" Type="http://schemas.openxmlformats.org/officeDocument/2006/relationships/image" Target="media/image2.jpeg"/><Relationship Id="rId33" Type="http://schemas.openxmlformats.org/officeDocument/2006/relationships/hyperlink" Target="http://www.opentrack.ch/opentrack/opentrack_e/opentrack_e.html" TargetMode="External"/><Relationship Id="rId2" Type="http://schemas.openxmlformats.org/officeDocument/2006/relationships/styles" Target="styles.xml"/><Relationship Id="rId16" Type="http://schemas.openxmlformats.org/officeDocument/2006/relationships/hyperlink" Target="http://en.wikipedia.org/wiki/London_Underground" TargetMode="External"/><Relationship Id="rId20" Type="http://schemas.openxmlformats.org/officeDocument/2006/relationships/hyperlink" Target="http://en.wikipedia.org/wiki/People_mover"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ommuter_rail" TargetMode="External"/><Relationship Id="rId24" Type="http://schemas.openxmlformats.org/officeDocument/2006/relationships/hyperlink" Target="http://www.openpowernet.com/" TargetMode="External"/><Relationship Id="rId32"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en.wikipedia.org/wiki/Rapid_transit" TargetMode="External"/><Relationship Id="rId23" Type="http://schemas.openxmlformats.org/officeDocument/2006/relationships/hyperlink" Target="http://www.ertms-online.com/" TargetMode="External"/><Relationship Id="rId28" Type="http://schemas.openxmlformats.org/officeDocument/2006/relationships/image" Target="media/image5.jpeg"/><Relationship Id="rId36" Type="http://schemas.microsoft.com/office/2007/relationships/stylesWithEffects" Target="stylesWithEffects.xml"/><Relationship Id="rId10" Type="http://schemas.openxmlformats.org/officeDocument/2006/relationships/hyperlink" Target="http://en.wikipedia.org/wiki/Intercity_rail" TargetMode="External"/><Relationship Id="rId19" Type="http://schemas.openxmlformats.org/officeDocument/2006/relationships/hyperlink" Target="http://en.wikipedia.org/wiki/Tram"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en.wikipedia.org/wiki/High-speed_rail" TargetMode="External"/><Relationship Id="rId14" Type="http://schemas.openxmlformats.org/officeDocument/2006/relationships/hyperlink" Target="http://en.wikipedia.org/wiki/Metro_(rapid_transit)" TargetMode="External"/><Relationship Id="rId22" Type="http://schemas.openxmlformats.org/officeDocument/2006/relationships/hyperlink" Target="http://en.wikipedia.org/wiki/Maglev"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Bilkent\Spring2015\CS%20319%20-%20OOP\Analysis\report.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241</TotalTime>
  <Pages>16</Pages>
  <Words>2655</Words>
  <Characters>13757</Characters>
  <Application>Microsoft Office Word</Application>
  <DocSecurity>0</DocSecurity>
  <Lines>393</Lines>
  <Paragraphs>293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 Corporation</Company>
  <LinksUpToDate>false</LinksUpToDate>
  <CharactersWithSpaces>16119</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Saygın Doğu</dc:creator>
  <cp:lastModifiedBy>Saygın Doğu</cp:lastModifiedBy>
  <cp:revision>16</cp:revision>
  <cp:lastPrinted>2015-05-06T11:27:00Z</cp:lastPrinted>
  <dcterms:created xsi:type="dcterms:W3CDTF">2015-03-08T09:13:00Z</dcterms:created>
  <dcterms:modified xsi:type="dcterms:W3CDTF">2015-05-06T11:28:00Z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